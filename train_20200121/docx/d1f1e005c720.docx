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姜绍辉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15500438490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9lyoys5k@sohu.com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:贵州省遵义市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贵州省遵义市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63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2012.05-2016.05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北京艺术传媒职业学院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土木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2014.06-2018.06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北京交通大学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电子信息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2001年03月-2016年03月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广州伊莱教育咨询有限公司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行政专员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?管理零售的日常商业运营。利用商业优惠，实现我们既定收入目标，并实现高质量的客户服务。?通过使用标准检查表和持续监控现场活动，有效监控访客体验。?通过每天定期的岗位巡查来监控质量标准和程序。?确保每周对所有急救箱进行检查和重新填充，并订购供应品。?确保始终保持公司的健康和安全标准。?监督现场所有现金的日常安全，并监督是否符合操作手册的现金处理要求。?确保所有景点运营区域的宾客服务、展示、技术操作和安全的***标准。?接受全面培训，涵盖商业和客户体验运营的各个方面。?负责团队管理、设定目标、试用期审查、评估和培训。?支持运营管理团队创建积极向上的团队，并帮助招聘团队成员。?全面负责安排指定的核心团队，以确保为客人提供客户服务提供适当的覆盖范围和员工利用率。?确保SPH、毛利和所辖区域的库存管理更新库存，确保景点所需的货品充足，保证零售门店里有足够的商品，并且以合适的方式呈现出来。?运用视觉营销的方法，确保所有区域吸引人、看起来货物丰富，推出畅销品以及高利润产品。保证所有产品最低存货，并负责续订，确保我们永远不会缺货，尤其是畅销商品。?检查、记录、最小化浪费。负责管理库存以及联系供货商，***化利润，提供***质量的服务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