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皮达雄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1934.08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山东省东营市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13402760280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95wwde@qq.com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国家检察官学院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2003.03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中国传媒大学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2002.07-2015.05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江苏叁拾叁信息技术有限公司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医药代表-大同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高管日常工作及商务日程安排，并做好各部门协调工作；2、协助高管组织和陪同参与出席对企业或政府部门的外联公关活动；3、负责高管会务的组织和协调，会议纪要的编写，并对决策事项进行督办，跟进落实；4、负责各类通知、通告、总结、报告、公函、发言稿等的撰写,各种档案文件的呈批、整理、归档。5.、完成上级领导交办的其他事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2001.06-2012.09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广州屈臣氏食品饮料有限公司北京饮料分公司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财务副总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1.主要通过电商平台客户的接待；2.与客户建立良好的联系，熟悉及挖掘客户的需求；3.下单排货，跟进进度安排发货；4.商品优化，售前售后服务、退款、投诉等纠纷处理。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1994.03-2010.08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上海蝶翠诗商业有限公司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市场总监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产品与网站的设计、改版、更新；2、负责公司产品的界面进行设计、编辑、美化等工作；3、对公司的宣传产品进行美工设计；4、负责客户及系统内的广告和专题的设计；5、负责与开发人员配合完成所辖网站等前台页面设计和编辑；6、其他与美术设计相关的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1997.01-2019.03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广州联合交易园区经营投资有限公司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集团与各区域团队在OTA平台上的密切协作，制定并落实相应的营销策略；2、负责与OTA渠道的合作与日常运营，关注效果和数据变化，对推广效果与数据负责；3、负责线上价格监控和维护，维护网络的价格渠道和销售渠道，保证网络销售有序运行；4、负责线上订单及客情维护，如订单录入、排名提升、网评与客诉等问题的日常处理与优化；5、行业竞品分析及调研，并输出可行性的建议任职要求1、2年以上OTA运营经验，熟悉各大OTA平台运作，有头部平台相关资源优先；3、具有较强的数据分析能力，严谨的逻辑分析能力，实操能力突出；4、具有较强的团队合作精神、踏实肯干，有独立的见解与思考，抗压能力强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1998.04-2013.12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当代技术的认识论研究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针对银行VIP客户及银行信用卡客户，通过银行的统一955**电话系统，联系银行信用卡客户，销售公司小额保险（如住院，门急诊等）。2、公司******，不需要本人寻找客户，不需要见客户；3、为银行客户提供快速、准确与专业的查询及服务要求。4、协助上司及团队完成特定的项目任务，定期向领导汇报工作进度5、通过我们的系统可以完成购买保险，客户用信用卡支付保险费用，等一系列的手续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2007.09-2018.10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华南敌后抗日根据地经济建设研究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1.区域内新、老客户的开发及维护；2.项目招投标，合同签署，收款工作；3.完成约定的销售及回款指标。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1992.10-2016.04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统战部——统战理论研究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1993/06-2018/05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软硬法视域下的廉政党内法规与国家法律衔接协调问题研究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