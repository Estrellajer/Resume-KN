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苏芬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13304518081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z2mbxo@gmail.com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:西藏省日喀则市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西藏省日喀则市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2005.08-2009.08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公安部管理干部学院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2001.11-2005.11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北京艺术传媒职业学院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2009/11-2015/01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深圳市楷德希教育科技集团有限公司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直播运营主管/经理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