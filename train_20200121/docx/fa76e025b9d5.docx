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庞云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15303452479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mpwggsy@sina.com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:宁夏省固原市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宁夏省固原市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2011.05-2015.05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中华女子学院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2001.05-2005.05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北京社会管理职业学院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2003/01-2018/12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浙江协力建设有限公司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美线操作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1.负责公司产品的UI交互软件开发，应用程序开发；2.编写C++软件源码，并输出详细设计文档；3.配合系统工程师进行产品调试。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