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臧冰琳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1976.10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山西省朔州市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13601355159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fbj3w0jc@qq.com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北京市海淀区职工大学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国家开放大学（中央广播电视大学）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2006/05-2010/04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上海金吉鸟企业投资管理有限公司南京分公司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汽车美容师全城就近分配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1998/12-2013/05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吾梦知否科技有限公司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日料厨师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1990/04-2019/02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深圳市光明新区企业劳资关系情况调查与对策研究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1990/10-2015/12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