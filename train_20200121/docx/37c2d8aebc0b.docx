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项蓓淑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1985.12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新疆省石河子市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15808465366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8tnswrui@yahoo.com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2013.06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2017.06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北京科技职业学院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博士学位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2001/06-2014/10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郑州有门文化传播有限公司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财务副部长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1、登记收集资料，整理文件表格；2、辅助就业指导老师为鹏程学员推荐工作；3、发布招聘信息，与鹏程学员互动；4、对接好企业，为鹏程学员推荐心仪工作到面到岗服务。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2006/08-2016/09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广州贝壳科技服务有限公司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销售代表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根据审单人员制作的单证，准确无误的且符合逻辑地录入单证；2、负责进口货物的报关、报检及转关、退运等单证的审核，打单，对单，申报，打印并整理资料；3、打印正式的报关单和报告并整理报关单证；4、完成岗位职责内的报关报检系统的所有打单工作；5、完成上级安排的其他事宜。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1991/06-2018/10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“两个走在前列”的历史意蕴与实现路径研究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跟进、确定结果目标,进行管理评审。2.负责组织开展公司目标结果工作，对各部门及目标结果工作进行检查、考核与督促改进。3.协助公司领导提出公司制度建设规划，并具体组织实施，确保公司制度体系的完整性。4.负责公司各类会议活动的组织策划以及相关会务工作5.负责公司重点工作督办、完成领导交办的其他任务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1998.11-2013.11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深圳市罗湖区发展研究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公司电商品牌IP运营规划，制定和实施内容营销策略及执行；2、负责品牌IP打造与运营工作，制定品牌IP的推广策略方案，安排执行；3、通过线上线下渠道、媒体、网络平台、市场活动等方式进行品牌打造和推广；4、参与IP全流程孵化，协同内容、媒体、市场、衍生、合作等资源；5、根据电商行业特点和产品特色，撰写活动方案、宣传推广文案及其它营销文案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2002.05-2010.04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技术与工程中的模型研究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开拓所负责区域新销售市场，完成销售目标；2、负责客户问题的收集、反馈并解决，敏锐捕捉服务机器人在行业的潜在需求和应用；3、负责所属区域内合作客户的关系维护，提高客户单产；4、按照公司要求进行产品推广相关的各种市场活动；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2005.03-2015.03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“两个走在前列”的历史意蕴与实现路径研究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1、负责1对1授课，以及试卷出题、批改工作；2、针对学生学习情况，对其进行个性化的课程讲授；3、平时与本学科组内的教师进行教研交流，教学研究，集中备课；4、及时向班主任及家长反映学生学习情况。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