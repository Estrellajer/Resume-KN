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和姬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15201434771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ewusf@qq.com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:澳门省澳门市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澳门省澳门市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67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2006.11-2010.11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北京第二外国语学院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水利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2011.04-2015.04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中国科学院大学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金融学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2008.01-2012.01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北京市海淀区职工大学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药学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1992.07-2014.03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合肥优然牧业有限责任公司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研发工程师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机械臂相关产品硬件总体方案设计及元器件选型；2.负责系统分析、模块设计、系统测试和调试，按时完成开发计划；3.完成硬件验证，解决测试和生产中发现的问题，完成版本迭代，并进行归档；4.协助制定产品技术标准、设计标准、质量标准等规范；5.协助市场、生产等部门提供相应的技术支持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