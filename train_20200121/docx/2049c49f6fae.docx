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梁媛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15102644180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tkbtv7@sohu.com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:广东省河源市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广东省河源市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17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2013.09-2017.09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华北电业联合职工大学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艺术学理论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2000.07-2004.07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北京化工大学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哲学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2008.08-2012.08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北京协和医学院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兵器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2010.06-2014.06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北京医药集团职工大学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物理学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2006.10-2019.07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无锡海伦生物科技有限公司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采购员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对儿童健康状况进行检测，给儿童建立健康档案；2.根据儿童的检测结果及体征情况，进行分析评估，给予个性化膳食营养、运动指导及健康促进干预方案；3.解答家长关于儿童营养健康问题的提问，提供有关儿童营养健康方面的建议；4.负责儿童营养知识教程的编写和培训；5.完成公司领导安排的工作，及配合公司各部门的相关业务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1998.11-2019.11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江苏慧眼数据科技股份有限公司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研发经理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1、负责区域特通渠道客情维护；2、承接围餐、团购订单；3、负责宣传专员的管理。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2008.12-2014.07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广东鼎橙融资租赁有限公司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会籍顾问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1、报销单、费用单审核工作；2、会计凭证及其他文档的装订工作；3、日常银行柜面业务；4、领导安排的其他工作。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2006/10-2018/09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杭州和昇塑料制品有限公司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装配工艺工程师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通过各种方式挖掘客户需求，开拓客户，负责企业管理软件销售工作；2.负责商务谈判、签订合同等工作；3.负责售前沟通、协调工作，深度挖掘客户核心需求；4.收集市场及客户反馈，及时与技术部沟通衔接；5.根据公司销售策略，完成公司制定的销售指标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