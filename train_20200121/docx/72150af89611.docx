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昌彪良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15907913072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m3kn3zv8@google.com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:广东省阳江市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广东省阳江市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2013.10-2017.10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北方工业大学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2002.08-2006.08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北京劳动保障职业学院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心理学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2009.01-2013.01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清华大学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植物生产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2009/06-2016/10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厦门银鹭食品集团有限公司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校园招聘专员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