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项菁薇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15505861104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6rpbr7@aol.com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:福建省厦门市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福建省厦门市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71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2011.01-2015.01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北京市东城区职工业余大学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大气科学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2002.09-2006.09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北京吉利学院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护理学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2005.09-2009.09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中国社会科学院大学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航空航天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2011.11-2015.11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北京林业大学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马克思主义理论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1999年08月-2012年12月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厦门柏衡资产管理有限公司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应用运维工程师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根据生产计划控制物料进度，对生产需要的物料进行准确的分析，并完善计划；2.全面控制物料状况及库存，提升库存周转，降低物料/半成品/成品库存；3.对物料的进出控制，存量控制准确，保证不断料、不积压物料；4.负责对异常库存进行协商处理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1998/09-2010/11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福建麦田房产经纪有限公司25部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高级运维(开发)工程师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制定公司整体战略发展规划，业务的统筹与运营管理，及时有效处理突发事件与投诉；2、根据公司业务发展要求，带领团队对课程产品进行研发和升级；3、搭建师资管理体系,包括教师培训计划，教师辅导计划、以及教师评价体系,考核体系等；4、完善公司销售体系，培训销售团队，及时分解业务指标，保障业绩完成；5、做好团队文化建设，培养积极向上，具有正能量的团队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2006/09-2017/01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上海财盈电子有限公司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产品规划师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根据ERP生成采购计划，并进行及时有效的跟踪；2、制作采购订单，外发订单，确认交期并录入系统；3、定期订单跟踪，并确保及时收货，入库；4、对采购过程中出现的不良品进行分类，安排退运，索赔等事项；5、与供应商核对账目并及时处理货款，发票相关事宜；6、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