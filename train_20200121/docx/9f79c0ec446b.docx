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毛宏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1981.12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天津市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13402395316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q6x9xkv@126.com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中国劳动关系学院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1993.10-2017.05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腾跃建工集团有限公司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Java开发工程师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1999.04-2012.06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广东省人民政协理论研究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1997.03-2019.04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新岭南文化的内涵及发展对策研究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