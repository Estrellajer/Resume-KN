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窦晶娟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15200633128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e5y23@gmail.com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:西藏省日喀则市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西藏省日喀则市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2001.12-2005.12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北京邮电大学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地理科学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2006.08-2010.08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北京信息科技大学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2006.03-2010.03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对外经济贸易大学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图书情报与档案管理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1993年08月-2016年11月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上海凯萌电子科技有限公司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直播运营主管/经理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1、执行公司环保信息化产品与项目在区域市场的销售计划和回款任务；2、对接环保局及环境监测站客户，维护及增***津冀区域市场的客户资源。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2005.02-2017.04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云南雷允上理想药业有限公司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前台导医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1、公司零售系统的系统支持，包括系统使用处理、需求收集、用户培训；2、公司拎手系统相关报表制作；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1993/06-2016/03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安徽荃银高科种业股份有限公司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行政专员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协助店长工作，负责店面运营；2.带领员工认真做好餐前准备，确保质量标准；3.正式开餐后，督导服务员按照服务流程认真做好服务工作并亲自参加服务工作；4.及时跟踪、检察台面，对不合格的地方进行指正、改正；5.及时对餐台上餐速度、情况了解，做好清单工作；6.餐后组织服务员及时清台，整理好餐厅桌椅卫生，保持餐厅的整洁、干净和良好的用餐环境；7.督导服务员认真落实店面标准与各部门的规章制度；8.搞好各岗位间的协调；9.做好班组考勤、培训工作；10.能做好助理岗位的其他职责及领导交代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