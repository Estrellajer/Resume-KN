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宋佳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15303841145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33tobl@qq.com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:广西省崇左市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广西省崇左市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2006.04-2010.04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2005.02-2009.02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北京化工大学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艺术学理论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1996年09月-2015年06月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德尚酒店设备设计有限公司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高级研发主管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2005年05月-2018年05月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上海申和热磁电子有限公司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商业助理总裁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