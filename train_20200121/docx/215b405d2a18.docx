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计昌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1982.12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河南省开封市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13401118885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birm8yzz@163.com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北京市崇文区职工大学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2007/11-2013/07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北京晶珠医药企业管理有限公司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项目实施工程师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1997.01-2012.08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1、负责企业质量体系建设及内部质量控制管理。2、负责内外部质量审核及内部产品质量标准建设，建立健全质量标准及相关检测要求制度，并组织落实；3、负责完成其他领导交办的工作。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2004.07-2016.10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时间、技术与科学——技术介入科学的现象学研究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2001/06-2016/03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中国与印度关系研究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1.负责园区建设的设计管理、审图与优化；2.负责项目过程协调管理与流程执行检查；3.组织项目实施与项目竣工验收参与工程签证、项目验收。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1999/10-2018/11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部门经理日常工作的开展2、参与产品布局规划及目标的制定3、协助经理做好部门制度，工作规范的制定，完善设计标准4、参与新产品结构评审，图纸资料审核5、参与样机调试，提交问题解决方案6、协设部门内部关系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