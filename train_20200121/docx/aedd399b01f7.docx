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鲍浩中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1998.05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甘肃省平凉市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13807082262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y9lcorl@263.net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北京理工大学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北京劳动保障职业学院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中央音乐学院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2009/05-2010/01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欧艾斯设施管理服务有限公司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钣金技师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根据分公司渠道经营目标，分解计划任务并推动目标达成；拟定月度营销企划案及相关业务竞赛方案，推动营销系统运作；做好分公司渠道预算控制和费用管理；1.做好分公司营销业务中长期发展规划，并制定配套政策；2.策划分公司阶段性营销工作安排，并做好方案设计和资源匹配；3.做好分公司营销渠道的预算控制和费用管理，定期完成渠道费用盘点报告；4.加强本室员工工作指导和培养，开展梯队建设，逐步提升专业水平；5.完成上级领导交办的其他工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2009.08-2014.02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西安上远网络科技有限公司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财务副总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1995/12-2012/08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陕西东岭房地产开发有限公司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案场客服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1、公司零售系统的系统支持，包括系统使用处理、需求收集、用户培训；2、公司拎手系统相关报表制作；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2008.12-2014.09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中国惠普有限公司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大区销售副总监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