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尤兰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13000205639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fkos04nm@163.com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:甘肃省金昌市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甘肃省金昌市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2009.01-2013.01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北京联合大学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设计学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1995年12月-2014年04月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安歆·YU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餐厅领班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了解公司ERP项目与技术部对接；2.搜集、分析市场相关信息，掌握最新动态，开展增值业务产品运营和客户关系维护；3.并及时总结和提交建议，整理平台产品功能的优化建议，定期优化平台产品各模块内容，并收集反馈客户需求；4.负责公司各项目ERP对接与实施并跟进项目的推进，负责监控并维护日常风险控制，确保项目的顺利进行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1992年03月-2016年02月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广东芬尼科技股份有限公司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严格遵守氨压缩机操作规程，保障制冷设备安全运行，做好设备例保工作，认真填写当班操作记录。2、不断学习和提高氨压缩机操作技能，在职责范围内做好本职工作。3、根据冷库、制冰的热负荷大小，随时调整压缩机的配备。坚持做好节电、节油、节氨工作。4、牢固树立安全观念，遇到问题及时向上级报告。5、严格执行交接班制度，当班时间不得擅自离开工作岗位。6、保持机房环境的整洁卫生，做好安全警卫工作，外人不得随意进入压缩机房。主要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