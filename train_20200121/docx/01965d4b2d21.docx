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乐枝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13705214500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7zi04l@yahoo.com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:辽宁省锦州市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辽宁省锦州市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12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2000.11-2004.11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北京交通大学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林学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2009.09-2013.09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北京石油化工学院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物流管理与工程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2004.01-2008.01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北京邮电大学世纪学院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历史学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1992/07-2018/10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深圳市万佳安智能科技有限公司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地区经理(郑州)SC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处理董事会日常工作，持续向董事提供、提醒并确保其了解监管机构有关公司运用的法规、政策等要求。2、负责公司对外信息披露，协调公司内部信息的沟通。3、负责联系股东、券商、会所、律所及媒体等日常事务；协调董事会、监事会及公司管理层的内部工作及组织实施投资者关系管理。4、文书起草及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1995/10-2015/03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上海皓元医药股份有限公司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行政综合部负责人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主要负责为客户提供一手/二手房咨询、租赁买卖等相关业务的全程代理服务2.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