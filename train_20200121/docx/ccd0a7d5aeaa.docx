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陈慧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15005972881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42mncs@yahoo.com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:香港省香港市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香港省香港市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35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2004.03-2008.03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北京青年政治学院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历史学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2003.11-2007.11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中国政法大学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财政学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2009.09-2013.09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北京农学院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工商管理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2009.09-2013.09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清华大学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地质学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2002.07-2019.12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上海派能能源科技股份有限公司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各区的区域经理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根据签署的单据支付款项；2、严格管理网银支付盾；3、严格管理空白收据和空白支票，专设登记簿登记领用注销手续，确保银行票据的安全。规范使用银行票据；4、加强银行帐户管理，统计汇总银行帐户信息。严格按照银行帐户开立流程办理账户的开户、销户手续；5、做好库存现金和有价证券的保管，确保安全和完整；6、负责公司法人章的保管和使用管理；7、办理资金的调度工作，及时办理银行借款利息和本金的归还；8、及时将银行有关凭据和银行对帐单递交给会计核算人员；9、负责编制各类资金报表。保证内容完整、数据准确、报送及时；10、完成上级领导交办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2009/06-2016/09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上海纽儿汇文化传播有限公司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淘宝专员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根据部门有关资料管理的操作规范，完成日常资料的收集、整理工作，建立健全工程技术档案；2、负责在规定时间内做到文件、图纸、会议纪要等传送、交接、存档，及时完成有关技术资料的归类、整理、汇总以及保管等工作；3、协助部门经理催促各专业工程人员提交工程进度计划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1993年07月-2013年07月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江苏维尼康智能科技有限公司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企划主管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，通过为客户提供培训、定期和紧急的服务以及销售示范，实现现有餐饮客户的销售增长；2，了解客户的食品安全需求，作为高端清洁卫生流程及计划方面的专家，为客户定制解决方案；3，安装、维修和维护客户的机器设备，利用该项服务加强与客户的关系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1998/06-2017/06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宁波浙外人力资源服务有限公司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电商美工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根据开发需求和计划，负责飞行模拟器产品结构、机构和总装等机械设计；2.按照工作流程完成产品的方案设计、建模、制图、建BOM、生产跟踪、验收、出入库等工作，保证设计质量；3.参与产品装配和调试，及时反馈并解决使用过程中的技术问题，形成产品技术规范；4.编写各类标准的技术报告等文档，并对文档进行规范管理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