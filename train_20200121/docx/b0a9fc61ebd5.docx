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舒风学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13701957229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fduvdw3j@gmail.com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:内蒙古省巴彦淖尔市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内蒙古省巴彦淖尔市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2010.01-2014.01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电气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2007.12-2011.12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国家开放大学（中央广播电视大学）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2007.03-2011.03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2011.08-2015.08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国家开放大学（中央广播电视大学）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1993/10-2019/10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广州乐摇摇信息科技有限公司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人力行政实习生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1、开发新客户，维护老客户；2、负责内窥镜产品在目标客户的推广和销售工作，并完成销售任务；3、定期拜访客户，收集及反馈产品、市场、采购信息。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1998.02-2010.05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上海互信投资管理有限公司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项目顾问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产品的销售及推广,2、利用自媒体,微信,网络,QQ,电话等已有渠道发布公司以及相关的产品信息，3、接受客户咨询，了解客户需求，维护老客户渠道，4、公司提供资源，通过网络或熟悉途径开拓新客户，5、负责做好销售货款的回收工作，6、有自媒体销售经验优先。7.有农业自动化设备推广工作经验者优先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