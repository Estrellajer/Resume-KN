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费达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15900415663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bqu9ph99@hotmail.com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:辽宁省铁岭市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辽宁省铁岭市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53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2007.12-2011.12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北京科技大学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2003.09-2007.09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北京印刷学院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历史学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2006.03-2010.03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对外经济贸易大学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动物生产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2014.09-2018.09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中国记协职工新闻学院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公安学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1999年10月-2017年05月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广州天华建筑设计有限公司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C++开发工程师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公司制定的全国标准化教学方案进行备课，接收学员并了解该学员的情况，制定相应授课计划；2、熟悉各级别课程的教学进度，高效满足所有教学需求，保质保量的完成校区安排的教学任务，帮助学员顺利通过等级考试；3、通过微信群向学员家长反馈每节课的学习情况，按要求完成家长会及学习成果汇报等工作；4、定期参加老师培训与教研活动，并提出有效的教学建议；5、遵守员工手册及教师管理手册；6、完成校区制定的各项经营指标，协助课程顾问安排学员试听课体验并促成签单，提高教学服务质量，增加学院续单率；7、配合公司完成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