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谢欢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1972.05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上海市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13502504394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c2b9rt@yeah.net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2001.03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北京医药集团职工大学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北京市崇文区职工大学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2008.05-2011.11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ATCHAIN上海艺巢信息技术有限公司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品牌推广经理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通过市场调研，给渠道部、市场中心以及营销中心制定市场拓展案提供信息依据；2、结合服务处现状，协助渠道经理细化营业部确定的市场经营模式以及渠道架构；3、对服务处产品进行渠道拓展；4、渠道资源管理；5、掌务通资源使用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2006/06-2012/09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广州市岳中数字科技有限公司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采购文员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酒店的发展战略，建立、完善并执行酒店市场销售工作相关的规章制度；2、结合酒店内外部情况，根据酒店经营目标，组织制定并实施酒店各类营销方案和营销计划；3、负责酒店对外策划宣传工作，组织开展各类公关活动，树立酒店形象，提高酒店的知名度；4、建立、开拓并维护酒店的客户渠道，整理维护客户资料，保持与酒店客户的良好关系；5、根据经营目标，分解销售任务，组织开展各类公关、营销活动，完成各项销售目标；6、负责销售人员对个人客户与团队客户的预订、下单、接待、等工作；7、负责酒店销售队伍的组建、培训及考核工作；8、负责公关营销的预算管理，控制并尽量降低公关营销成本；9、展开各项市场调查工作，了解市场动态、客户需求和竞争对手信息；10、制定公司整体公关策略及危机公关的应对处理；11、整理酒店各类活动、市场调查等资料并进行分析总结，为改进营销方案与目标等打下基础；12、完成酒店领导交办的其他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2005.04-2016.10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习近平总书记治国理政现代化战略思想比较研究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公司业务状况，提供及时实效的资金数据；2、根据公司财务数据，提供周度、月度、年度资金计划及分析报告、为领导决策提供依据；3、对闲置资金进行理财建议，提高资金高效周转，降低财务成本；4、监控企业负债情况，制定合理转贷计划，提高资金周转率，避免资金短缺，为领导决策提供依据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1999.02-2018.05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岭南文化融入大学生思想政治教育研究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公司宣传册、产品宣传单页、产品宣传册、海报、产品图片以及微信文章配图等的制作和设计2.负责公司相关活动专题的策划与负责活动专题页面的设计3.可以在上级的指导下完成公司网站、微信公众号等其他新媒体平台的文案策划、软文撰写、排版等工作4.负责公司内外PPT、礼品等市场工具的宣传、组织工作。5.负责公司展厅、展品，外部展厅、样品的布置及管理工作6.完成上级交办的其他工作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