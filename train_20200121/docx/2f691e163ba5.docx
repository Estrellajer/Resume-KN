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祁颖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15702702399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kl37r14@google.com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:浙江省台州市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浙江省台州市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2005.01-2009.01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2010.03-2014.03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北京市崇文区职工大学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2011.01-2015.01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2004.08-2008.08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中国传媒大学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临床医学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1992.02-2012.10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深圳大运置业有限公司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采购经理助理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