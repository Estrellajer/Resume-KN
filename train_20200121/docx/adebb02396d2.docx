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董凝巧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13101434338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dybxjb@163.com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:山西省忻州市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山西省忻州市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2010.11-2014.11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北京农业职业学院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2005.07-2009.07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北京工商大学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2005.02-2009.02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法医学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2006.08-2010.08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管理科学与工程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2007.03-2014.07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无锡海伦生物科技有限公司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进口专员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1996.06-2015.08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波克科技股份有限公司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消防工程项目经理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1.接待来访客人并做好相应记录；2.引领客人至咨询医生诊室；3.收发快递；4.按要求完成每日工作；5.完成领导交代的其他任务。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