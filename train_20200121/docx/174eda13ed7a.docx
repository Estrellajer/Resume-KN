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祁东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新疆省克拉玛依市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15903373994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cab6i0@0355.net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北京戏曲艺术职业学院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北京信息科技大学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1999.10-2015.02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上海果锐信息科技有限公司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HRBP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2005.09-2012.02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马克思哲学与量子力学的主体性问题研究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制定公司整体战略发展规划，业务的统筹与运营管理，及时有效处理突发事件与投诉；2、根据公司业务发展要求，带领团队对课程产品进行研发和升级；3、搭建师资管理体系,包括教师培训计划，教师辅导计划、以及教师评价体系,考核体系等；4、完善公司销售体系，培训销售团队，及时分解业务指标，保障业绩完成；5、做好团队文化建设，培养积极向上，具有正能量的团队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