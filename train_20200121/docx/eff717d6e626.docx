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方和福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15507931303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gwgxabj7@aol.com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:广东省汕尾市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广东省汕尾市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2001.12-2005.12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北京教育学院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化工与制药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2010.04-2014.04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北京宣武红旗业余大学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仪器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1996.12-2020.01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佳杰科技有限公司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工程经理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建立、实施、制定年度销售规划，分解销售目标，推动营销方案落地，达成公司年度年度目标。2、管理销售团队，制定并落实各项营销管理制度，达到销售团队的执行力的提升3、规划、配置销售区域、区域人员，使销售区域和人员的合理安排4、制定销售团队绩效、考核政策，激励销售团队的目标达成5、建立、整合、开拓、维护销售渠道，确保销售渠道的健康高效。6、制定年度销售策略与维护、开发方案，稳定重点客户7、管理以及进度的推进，推动公司市场运作体系转化为成果8、制定年度销售规划，分解销售目标，推动营销方案落地，达成年度目标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1995.09-2016.02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安记食品股份有限公司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采购工程师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（具体以公司要求为准）　　1、根据业务部门提交的付款申请完成收付款工作；　　2、能熟练操作office办公软件和财务相关软件；　　3、负责处理现金相关业务并登记现金日记账、银行存款日记帐，现金保管以及日常费用报销的支付；　　4、每月盘点各网银账户余额及现金，编制现金盘点表；　　5、保管网银U盾；每日根据当日发生款项将原始单据移交核算岗。　　6、完成领导交办的其他事项。7、固定资产、低值易耗品、酒水等盘存。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2002/05-2014/02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佛山阿玛宗贸易有限公司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接待顾客的咨询，了解顾客的需求并达成销售；2、负责做好货品销售记录、盘点、账目核对等工作，按规定完成各项销售统计工作；3、完成商品的来货验收、上架陈列摆放、补货、退货、防损等日常营业工作；4、做好所负责区域的卫生清洁工作；5、完成上级领导交办的其他任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