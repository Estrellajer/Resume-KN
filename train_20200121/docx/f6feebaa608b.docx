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尹民强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2007.12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江苏省泰州市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13301386571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p55r8sh@0355.net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华北电业联合职工大学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1998.11-2017.12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江苏华复保利环保科技有限公司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采购主管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对儿童健康状况进行检测，给儿童建立健康档案；2.根据儿童的检测结果及体征情况，进行分析评估，给予个性化膳食营养、运动指导及健康促进干预方案；3.解答家长关于儿童营养健康问题的提问，提供有关儿童营养健康方面的建议；4.负责儿童营养知识教程的编写和培训；5.完成公司领导安排的工作，及配合公司各部门的相关业务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2007.04-2015.04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渭南文鼎瑞置业有限公司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硬件工程师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制定门店后线工作目标并完成；2.指导和培训门店客服，对其工作进行监督以及考核；3.负责客户贷款期间GPS监督和持续跟踪；4.对客户提交的融资资料的合规性、完整性及真实性的审查；5.配合上级完成门店的业绩目标；6.跨部门沟通，处理解决门店日常管理问题；7.监督并改善门店整体运作情况，不断提升员工工作效率和服务质量；8.管理门店的考勤系统，负责对门店人员的考勤监督；9.负责对门店人员的业务数据统计，奖金，绩效和薪资的核算；10.负责门店的工商、税务、社保、公积金及当地行政人事对接事宜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1992.12-2017.11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中天美好集团有限公司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售前工程师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公司工业润滑油产品及相关工业品在南通地区的销售及推广（如果您有意向，我们可以往你理想的区域发展）2.积极开拓新客户建立并维护于客户的合作关系，完成公司指定的销售目标（合理的目标可以和公司一起参与制定）3.及时了解客户动态及需求，进行有效的跟踪，做好售前，售后技术指导及服务（技术服务会有人手把手的给予支持。）4.有推广和维护客户协调客户的能力，熟悉客户的服务流程，善于口头表达及沟通（如果您是零基础，只要您肯学，我愿意培养）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2005.12-2014.03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社会主义协商民主体系中的政党协商机制建设研究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参与NGS实验的相关操作，包括但不限于核酸提取、文库构建、文库上机等实验；2、能按时完成主管派发的任务，并在要求时间内反馈实验结果；3、负责实验室SOP的整理及操作规范，及时反馈问题；4、负责实验室仪器的维护及故障处理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2002.08-2019.08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时空情境视角下农民工越轨行为防治研究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来访客人的接待，前台电话的接听；2、负责公司部分人事工作及考勤管理；3、负责办公用品、日用品的采购；4、负责公司日常行政事务的管理等。二、任职资格11、形象气质佳，中专以上学历；2、有良好的亲和力，沟通能力及执行能力，工作认真细心、谨慎；3、普通话标准，声音甜美，吐字清晰；4、熟练使用Office办公软件和各种办公设备；5、具备基本的礼仪服务技能、基本的文秘知识，了解基本的行政管理知识；三福利政策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