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岑昌坚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15505364393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lloxbm@aol.com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:陕西省咸阳市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陕西省咸阳市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2002.10-2006.10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中西医结合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2003.01-2007.01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北京劳动保障职业学院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2005.04-2019.06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盛趣信息技术有限公司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新媒体运营专员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