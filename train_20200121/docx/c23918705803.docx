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褚康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15807336450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wvje943@yahoo.com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:浙江省舟山市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浙江省舟山市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2005.02-2009.02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中国劳动关系学院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2000.05-2004.05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法学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1998年09月-2014年07月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上海中盈保险经纪有限公司江苏分公司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机电技师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1992年08月-2010年11月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重庆拓新控股有限公司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财务分析/对外结算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