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伍雁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1949.12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广东省广州市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13908065046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u1cqk92@sohu.com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北京市海淀区职工大学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2006/04-2016/09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浙江机有网络科技有限公司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司机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具备视频拍摄脚本的策划能力；2、根据公司要求及脚本内容制作视频拍摄及制作；3、负责公司视频录制、拍摄制作；4、负责视频剪辑、字幕、音效及画面处理与合成输出；5、熟练使用摄像机及相应的配套附件、能独立完成剪辑特效合成；6、完成领导交办的其他任务。（需携带相关作品面试）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1999.12-2013.04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中山市广弘集团有限公司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人事助理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对儿童健康状况进行检测，给儿童建立健康档案；2.根据儿童的检测结果及体征情况，进行分析评估，给予个性化膳食营养、运动指导及健康促进干预方案；3.解答家长关于儿童营养健康问题的提问，提供有关儿童营养健康方面的建议；4.负责儿童营养知识教程的编写和培训；5.完成公司领导安排的工作，及配合公司各部门的相关业务；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2009/08-2018/01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量子信息技术的认识论研究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接听电话，接收传真，按要求转接电话或记录信息，确保及时准确。2、对来访客人做好接待、登记、引导工作，及时通知被访人员。3、负责公司快递、信件、包裹的收发工作。4、负责办公用品的管理及采购。5、负责复印、传真和打印等设备的使用与管理工作，合理使用，降低材料消耗。6、做好会前准备、会议记录和会后内容整理工作。7、做好公司相关资料、档案管理工作。8、日常费用的申请，公司钉钉的维护管理。9、领导交办的其他人事行政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1998.03-2015.04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歌舞艺术中岭南文化元素的开发创新研究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1-参与公司会计决算工作，编制年度财务决算报表2-负责各类财务报表及分析报告，为决策提供有效的财务信息3-建立并完善成本核算体系，并负责成本的日常监控4-编制并实施财务预算，并建立全面的财务预算体系5-负责公司的财务管理工作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