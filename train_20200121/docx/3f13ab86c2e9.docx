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吴富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13606051755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fvdw5v3q@263.net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:辽宁省辽阳市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辽宁省辽阳市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43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2013.10-2017.10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国家检察官学院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核工程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2012.12-2016.12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北京经贸职业学院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艺术学理论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2002.08-2006.08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中央民族大学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统计学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2007.02-2011.09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武汉江寓生活服务有限公司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实习销售助理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定期整理、汇总搜集的信息，整体认识和了解市场行情；2、关注国内外相关产品的研发、生产动态；3、根据公司产品自身的性质，结合市场动态需求，收集产品信息以支持相关部门工作；4、文档管理，保证各类数据资料、文件和文档准确、完整、齐全；5、完成上级领导交代的其他事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