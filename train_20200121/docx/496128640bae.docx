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吕光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1927.07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河南省漯河市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13908334440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6mq4ud@google.com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北京网络职业学院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北京市农工商联合总公司职工大学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2008.08-2012.07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钱仓电商科技有限公司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区域经理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1、按要求能独立完成各项生物分析检测工作，并及时填好实验记录；2、配合领导完成方法开法及方法学验证工作；3、能定期进行仪器、设备的维护和保养，并做好所辖区域的安全与卫生管理工作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1990.10-2018.07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学术研究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编制月度合并管理报表，分析实际数据与预算的差异，协助财务经理完成月度经营分析报告，为管理层提供财务建议和决策支持；2、负责核对编制月度利润简报，分析实际收入与预测偏差原因，跟踪收入执行情况，识别潜在风险，分析原因并及时预警；3、协助编制公司预算，并组织实施；监督预算的执行结果，及时统计决算数据，根据财务分析数据提出合理化建议，完成预算的执行情况分析；4、负责公司日常财务数据分析工作，定期提供各种财务分析报告、经营绩效分析报告，不定期提供财务专项分析报告，提出有效的财务建议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1992.03-2018.04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信息技术革命与当代认识论研究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通过电话或者邮件与客户沟通案件要求和进展；2.及时把客户要求反馈给公司相应的外勤人员；3.及时完成并提交案件的英语报告；4.及时向上级经理汇报所负责客户的业务进展；5.必要时协助其它客户负责人共同完成紧急工作任务；6.公司交代的其它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1999.07-2015.08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新中国成立以来政党协商历史进程与基本经验研究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