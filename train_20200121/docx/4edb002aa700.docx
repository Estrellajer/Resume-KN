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鲁保栋</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1950.08</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广东省江门市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13801276974</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z470n24p@qq.com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2002.01</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2006.01</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北京经济技术职业学院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1990.07-2012.03</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中国检验认证集团深圳有限公司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物流报关高级专员</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参与制定企业的销售战略、具体销售计划和进行销售预测。2、组织与管理销售团队，完成销售目标。3、培训、激励、考核下属员工，以及协助下属员工完成下达的任务指标。4、参与制定和改进销售政策、规范、制度，使其不断适应市场的发展。5、负责市场信息收集，市场开拓、参与会展交流推广；做好市场危机公关处理。6、评估销售业绩和团队绩效，管理销售团队，对整个销售团队负责；</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1998.04-2019.07</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精锐教育</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新媒体运营专员</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全力协助采购部经理完成集团物资采购及数据核对工作；2、管理采购合同及供应商文件资料，建立供应商信息资源库；3、负责采购订单的下达和订单进度的跟踪、协调和沟通；4、制作、编写各类采购指标的统计报表；5、协助各采购部门对不合格产品进行处理，及时退换货，确保公司正常运营；6、负责制作并管理出入库单据及其他仓库管理单据；7、负责客户、成本部、财务部的协调及结算信息的传递；8、综合调配公司库存资源，订货时掌握好实际库存物料情况，遵循在有库存的情况下要以先出库存再采购的原则；9、完成领导交办的其他任务；</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2002/02-2015/03</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自媒体时代主流意识形态话语面临的挑战及对策研究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对公司经销或代理的医疗设备产品目前市场状况进行调查及分析，包括但不限于了解公司经销或代理的医疗设备产品的市场动向、产品销售趋势、各类竞争产品情况、告警产品采购价偏高信息；2、根据市场调研结果，负责与境外供货商方联系，努力降低公司经销或代理的医疗设备产品采购成本，反馈并解决相关产品的投诉意见；3、就公司即将取得经销或代理权的新产品进行上市前的调研；4、解答各区域经理就公司现有各项医疗设备产品提出的相关问题，汇总对公司现有各项医疗设备产品的临床投诉;5、筹备、组织相关学术研讨会议、高峰论坛;6、不定期组织经销商和业务人员做公司现有各项医疗设备产品及新产品介绍及使用培训；7、跟踪、回访重点病例，收集医学病例、分析、归纳和总结。</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2002.08-2011.09</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我国最低工资制度的落实状况及其影响研究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1.丸美旗舰店活动审批、落实监控、数据反馈；2.丸美旗舰店爆品运营协助；3.月度/季度生意回顾跟进；4.丸美旗舰店派发跟进。</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1997.02-2019.10</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我国最低工资制度的落实状况及其影响研究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协助建立经营目标体系，实施经营目标分解及下达、跟踪落实2.协助建立经营计划管理体系，整合公司各板块经营计划，勾稽各类计划、跟踪督进计划的实施，对计划执行不力的进行预警3.协助建立经营管理会议机制，准备会议资料及素材，会议纪要记录及下发4.协助建立合约管理体系，建立合同台账，对合同执行进行监督审核5.协助建立内控体系，流程、表单的设计6.建立部门制度、流程</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