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纪国辰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1990.07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澳门省澳门市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15708586122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y4s84de@sina.com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北京工商大学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1992/08-2010/08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北京和利时系统工程有限公司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设计助理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1、了解导演意图，辅助制片人为按期完成纪录片拍摄、制作提供条件；2、协调影片当地拍摄所需交通、拍摄地等部分资源；3、负责解决拍摄过程中出现的各种困难，协调各部门之间的工作关系；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1995/04-2017/12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全面负责班主任团队的管理工作，收集统计各项资料数据，制定和调整发展计划、战略；2.组建和完善教管及服务体系，建立健全后端销售服务班主任团队；3.参与制定公司中长期规划，并根据公司的发展规划，带领团队完成续费及转介绍指标；4.建立教学反馈机制，审阅各教学主管的工作总结与计划，并提出修正建议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2008.06-2011.06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中国与印度关系研究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熟悉亚马逊电商平台，调研平台热卖的产品、利润分析以及竞争对手动态，对客户需求进行分析，做好产品生命周期管理；2、追踪、搜集、分析、汇总及考察评估新产品的信息，开发有潜力的新产品；3、负责产品的导入与产品知识的培训，对各销售平台的销售过程进行指导；4、定期分析销售，库存等数据，提高产品销售业绩与库存周转率；5、懂得辨认侵权产品，能把握好开发的新品侵权违规等问题，清楚各平台规则政策；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