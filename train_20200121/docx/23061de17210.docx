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杨珠爱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1987.12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辽宁省营口市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13608130462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hz43pjhk@sina.com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北京卫生职业学院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2016.09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北京体育职业学院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2003.09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北京宣武红旗业余大学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1992.01-2015.12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中仿智能科技股份有限公司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产品开发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1.负责集团公司董事长的专职司机服务；2.负责车辆年审、保养、清洁日常管理；3.负责董事长日常生活助理服务；4.协助处理日常行政事务；5.服从公司安排，不得擅离职守，私自开车外出。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2000/05-2017/01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深圳市八号酒店管理有限公司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人事助理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官网及微信的内容发布，维护、管理、话题制造，提高影响力和粉丝数；每周输出2篇及以上软文2、负责各类自媒体平台的图文采编与运营推广，不断为粉丝策划与提供优质、有高度传播性的内容，提升客户体验和黏度。3、负责公司市场宣传资料、PR新闻稿、口碑等稿件撰写；与媒体（传统媒体及新媒体）建立和保持良好沟通，安排日常发稿和对大事件、活动的深度报道。4、掌握论坛、贴吧、博客、知乎、问答等各社交平台文案编写技巧及日常维护，提升品牌形象，获取目标客户资源；5、负责公司项目手册、宣传资料、产品页面、活动页面的文案策划和设计；6、具备良好的行业理解力、挖掘行业内最新信息与内容，策划热点及营销文案，提升品牌影响力。7、紧跟新媒体发展趋势，广泛关注标杆性公众号，积极探索新媒体运营模式；8、良好的服从性和适应能力，绝佳的职业素养，认同公司企业文化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2008/09-2016/03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上海宝英光电科技有限公司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抖音编辑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针对智慧城市/数字企业相关项目，提供技术支持和技术引导；2、根据需求调研行业，制作交流PPT、可研及设计解决方案；3、熟悉招投标流程，完成招标文件及投标文件的支持；4、负责客户需求信息的收集、整理，提供合理的解决方案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2007/04-2010/10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湖北省建筑设计院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数据库程序员-嘉兴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电商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电商行业特点和产品特色，撰写活动方案、宣传推广文案及其它营销文案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2007/09-2013/06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大数据时代我国社会公德治理的运行机制研究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1、配合相关部门领导，了解客户需求，确保设计项目顺利完成；2、参与设计评审、验证及设计确认工作；3、按照客户需求和设计要求进行构思，组织完成方案设计，绘制方案设计图；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1999.10-2017.09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“两个走在前列”的历史意蕴与实现路径研究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1、负责新客户和业主的开发；2、负责客户与业主的接待与咨询，提供顾问式的咨询服务；3、负责公寓、别墅、写字楼的买卖与租赁的服务；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2004/09-2012/07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习近平新时代中国特色社会主义思想的方法论研究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主要负责为客户提供一手/二手房咨询、租赁买卖等相关业务的全程代理服务2.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