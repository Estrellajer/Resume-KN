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奚敬胜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13800854264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61gmc2@3721.net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:甘肃省定西市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甘肃省定西市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2003.07-2007.07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新闻传播学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2004/11-2017/07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武汉七杯茶餐饮管理有限公司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语数英教师-共康路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2006/11-2017/07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广东良医科技有限公司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Java后台开发工程师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2005年03月-2017年03月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深圳市同致行物业顾问有限公司西安分公司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初高中物理老师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1、区域内保温市场的开发，以地产公司、设计院、工程经销商为主。2、收集市场信息，发现市场机遇及开拓市场。3、完成销售指标及欠款回收。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2009.12-2013.09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上海健高医疗科技有限公司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产品出货质量管理员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更新及维护微博微信，增加粉丝数，提高关注度；2、熟悉微博微信营销推广手段，进行推广活动；3、撰写品牌相关软文或者事件新闻；4、监控推广方式的效果和数据分析，应对数据敏感，负责数据的整理和分析；5、乐于接受新鲜事物，具有很好的执行力以及团队合作精神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