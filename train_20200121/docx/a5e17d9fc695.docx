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岑仪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13000350637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x6chvu@gmail.com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:新疆省石河子市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新疆省石河子市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2008.06-2012.06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2014.08-2018.08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经济与贸易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1998年01月-2010年09月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山东中池环境工程有限公司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战略绩效经理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2007年08月-2014年06月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光景生物科技(苏州)有限公司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招聘经理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2008.07-2010.08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华天科技电子有限公司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浙江区域销售工程师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