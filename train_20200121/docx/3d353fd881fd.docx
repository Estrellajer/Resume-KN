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206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13" w:type="dxa"/>
          <w:left w:w="108" w:type="dxa"/>
          <w:bottom w:w="113" w:type="dxa"/>
          <w:right w:w="108" w:type="dxa"/>
        </w:tblCellMar>
      </w:tblPr>
      <w:tblGrid>
        <w:gridCol w:w="3322"/>
        <w:gridCol w:w="87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13" w:type="dxa"/>
            <w:left w:w="108" w:type="dxa"/>
            <w:bottom w:w="113" w:type="dxa"/>
            <w:right w:w="108" w:type="dxa"/>
          </w:tblCellMar>
        </w:tblPrEx>
        <w:trPr>
          <w:trHeight w:val="16537" w:hRule="atLeast"/>
        </w:trPr>
        <w:tc>
          <w:tcPr>
            <w:tcW w:w="3322" w:type="dxa"/>
            <w:shd w:val="clear" w:color="auto" w:fill="489CA2"/>
          </w:tcPr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600" w:lineRule="exact"/>
              <w:jc w:val="center"/>
              <w:rPr>
                <w:rFonts w:hint="default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  <w:t>魏菁竹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tabs>
                <w:tab w:val="left" w:pos="220"/>
              </w:tabs>
              <w:spacing w:before="0" w:beforeAutospacing="0" w:after="0" w:afterAutospacing="0"/>
              <w:ind w:left="482"/>
              <w:rPr>
                <w:rFonts w:hint="default" w:eastAsia="微软雅黑"/>
                <w:lang w:val="en-US" w:eastAsia="zh-CN"/>
              </w:rPr>
            </w:pPr>
            <w:bookmarkStart w:id="0" w:name="post_name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</w:rPr>
              <w:t>意向岗位：</w:t>
            </w:r>
            <w:bookmarkEnd w:id="0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  <w:lang w:val="en-US" w:eastAsia="zh-CN"/>
              </w:rPr>
              <w:t>前端开发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出生日期：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2004.06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  <w:tab/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籍贯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广西省北海市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工作年限：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3年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电话：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15301546131</w:t>
            </w:r>
          </w:p>
          <w:p>
            <w:pPr>
              <w:pStyle w:val="3"/>
              <w:widowControl w:val="0"/>
              <w:tabs>
                <w:tab w:val="left" w:pos="440"/>
              </w:tabs>
              <w:wordWrap w:val="0"/>
              <w:autoSpaceDE w:val="0"/>
              <w:autoSpaceDN w:val="0"/>
              <w:spacing w:before="0" w:beforeAutospacing="0" w:after="0" w:afterAutospacing="0" w:line="500" w:lineRule="exact"/>
              <w:ind w:left="482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邮箱：</w:t>
            </w:r>
            <w:bookmarkStart w:id="1" w:name="email"/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xqzlu8v@hotmail.com</w:t>
            </w: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 xml:space="preserve"> </w:t>
            </w:r>
            <w:bookmarkEnd w:id="1"/>
          </w:p>
          <w:p/>
          <w:p/>
          <w:p>
            <w:pPr>
              <w:pStyle w:val="9"/>
              <w:jc w:val="center"/>
            </w:pPr>
            <w:bookmarkStart w:id="2" w:name="hobbies"/>
            <w:r>
              <w:rPr>
                <w:rFonts w:hint="eastAsia"/>
              </w:rPr>
              <w:t>兴趣爱好</w:t>
            </w:r>
            <w:bookmarkEnd w:id="2"/>
          </w:p>
          <w:p>
            <w:pPr>
              <w:pStyle w:val="10"/>
              <w:ind w:left="600" w:leftChars="268" w:hanging="10" w:hangingChars="5"/>
            </w:pPr>
            <w:bookmarkStart w:id="3" w:name="hobbies_content"/>
            <w:r>
              <w:rPr>
                <w:rFonts w:hint="eastAsia"/>
                <w:lang w:val="en-US" w:eastAsia="zh-CN"/>
              </w:rPr>
              <w:t>编程</w:t>
            </w:r>
            <w:r>
              <w:rPr>
                <w:rFonts w:hint="eastAsia"/>
              </w:rPr>
              <w:t>、看电影、音乐</w:t>
            </w:r>
            <w:bookmarkEnd w:id="3"/>
          </w:p>
        </w:tc>
        <w:tc>
          <w:tcPr>
            <w:tcW w:w="8744" w:type="dxa"/>
          </w:tcPr>
          <w:p>
            <w:pPr>
              <w:pStyle w:val="11"/>
              <w:widowControl w:val="0"/>
              <w:jc w:val="both"/>
            </w:pPr>
            <w:bookmarkStart w:id="4" w:name="education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33" name="组合 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34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35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6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37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教育背景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j+F8/TU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7H/hjrwAAADb&#10;AAAADwAAAGRycy9kb3ducmV2LnhtbEWPT4vCMBTE74LfITzBi2iq4iLVtKBQEGTB1T14fDTPpti8&#10;lCb++/YbQdjjMDO/Ydb50zbiTp2vHSuYThIQxKXTNVcKfk/FeAnCB2SNjWNS8CIPedbvrTHV7sE/&#10;dD+GSkQI+xQVmBDaVEpfGrLoJ64ljt7FdRZDlF0ldYePCLeNnCXJl7RYc1ww2NLWUHk93qyCzbL4&#10;rvFU3kZkzkWzmZHdH0ZKDQfTZAUi0DP8hz/tnVYwX8D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x/4Y6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u2Ay9LwAAADb&#10;AAAADwAAAGRycy9kb3ducmV2LnhtbEWPS2vDMBCE74X8B7GB3BrZLeThWA6h1JBLDnmQ82JtbBNr&#10;JSzl+eujQiHHYWa+YfLl3XTiSr1vLStIxwkI4srqlmsFh335OQPhA7LGzjIpeJCHZTH4yDHT9sZb&#10;uu5CLSKEfYYKmhBcJqWvGjLox9YRR+9ke4Mhyr6WusdbhJtOfiXJRBpsOS406Oinoeq8uxgFq8Bu&#10;astyVvP+cnTP301qtnOlRsM0WYAIdA/v8H97rRV8T+DvS/wBsng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tgMvS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h+9C4rwAAADb&#10;AAAADwAAAGRycy9kb3ducmV2LnhtbEWPzWsCMRTE7wX/h/AK3jTxo2q3Rg8tgieLn+DtsXnuLt28&#10;LJvorv+9EYQeh5n5DTNftrYUN6p94VjDoK9AEKfOFJxpOOxXvRkIH5ANlo5Jw508LBedtzkmxjW8&#10;pdsuZCJC2CeoIQ+hSqT0aU4Wfd9VxNG7uNpiiLLOpKmxiXBbyqFSE2mx4LiQY0XfOaV/u6vVcNxc&#10;zqex+s1+7EfVuFZJtp9S6+77QH2BCNSG//CrvTYaRlN4fok/QC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fvQuK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教育背景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4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2006.08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2010.08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中国音乐学院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博士学位</w:t>
            </w:r>
            <w:bookmarkEnd w:id="7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2007.12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2011.12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北京警察学院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学士学位</w:t>
            </w:r>
            <w:bookmarkEnd w:id="7"/>
          </w:p>
          <w:bookmarkEnd w:id="6"/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</w:pPr>
            <w:bookmarkStart w:id="8" w:name="work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0" name="组合 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1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2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3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44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工作经历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jvEbk74AAADb&#10;AAAADwAAAGRycy9kb3ducmV2LnhtbEWPT2sCMRTE74V+h/AKvWk2tRZZN0oRLT1IQS2It8fm7R/c&#10;vCybuKvf3giFHoeZ+Q2TLa+2ET11vnasQY0TEMS5MzWXGn4Pm9EMhA/IBhvHpOFGHpaL56cMU+MG&#10;3lG/D6WIEPYpaqhCaFMpfV6RRT92LXH0CtdZDFF2pTQdDhFuG/mWJB/SYs1xocKWVhXl5/3Favga&#10;cPicqHW/PRer2+kw/TluFWn9+qKSOYhA1/Af/mt/Gw3v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7xG5O+AAAA2wAAAA8AAAAAAAAAAQAgAAAAIgAAAGRycy9kb3ducmV2Lnht&#10;bFBLAQIUABQAAAAIAIdO4kAzLwWeOwAAADkAAAAVAAAAAAAAAAEAIAAAAA0BAABkcnMvZ3JvdXBz&#10;aGFwZXhtbC54bWxQSwUGAAAAAAYABgBgAQAAygMAAAAA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O5AKh7wAAADb&#10;AAAADwAAAGRycy9kb3ducmV2LnhtbEWPW4vCMBSE3wX/QzjCvsiaWkSkmhYUCguL4O1hHw/NsSk2&#10;J6WJl/33RhB8HGbmG2ZVPGwrbtT7xrGC6SQBQVw53XCt4HQsvxcgfEDW2DomBf/kociHgxVm2t15&#10;T7dDqEWEsM9QgQmhy6T0lSGLfuI64uidXW8xRNnXUvd4j3DbyjRJ5tJiw3HBYEcbQ9XlcLUK1oty&#10;2+Cxuo7J/JXtOiX7uxsr9TWaJksQgR7hE363f7SCWQqvL/EHyPw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uQCoe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8xHiEbsAAADb&#10;AAAADwAAAGRycy9kb3ducmV2LnhtbEWPzYvCMBTE7wv+D+EJ3ta0KqtWo4hY2IsHP/D8aJ5tsXkJ&#10;Tfz86zeCsMdhZn7DzJcP04gbtb62rCDtJyCIC6trLhUcD/n3BIQPyBoby6TgSR6Wi87XHDNt77yj&#10;2z6UIkLYZ6igCsFlUvqiIoO+bx1x9M62NRiibEupW7xHuGnkIEl+pMGa40KFjtYVFZf91ShYBXZj&#10;m+eTkg/Xk3tttqnZTZXqddNkBiLQI/yHP+1frWA0hPeX+APk4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xHiEbsAAADb&#10;AAAADwAAAAAAAAABACAAAAAiAAAAZHJzL2Rvd25yZXYueG1sUEsBAhQAFAAAAAgAh07iQDMvBZ47&#10;AAAAOQAAABAAAAAAAAAAAQAgAAAACgEAAGRycy9zaGFwZXhtbC54bWxQSwUGAAAAAAYABgBbAQAA&#10;tAMAAAAA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Lzuv6L0AAADb&#10;AAAADwAAAGRycy9kb3ducmV2LnhtbEWPS2vDMBCE74H+B7GF3GIpwQ2tEyWHhkBODXUfkNtirR/U&#10;WhlLsd1/HxUKOQ4z8w2z3U+2FQP1vnGsYZkoEMSFMw1XGj4/jotnED4gG2wdk4Zf8rDfPcy2mBk3&#10;8jsNeahEhLDPUEMdQpdJ6YuaLPrEdcTRK11vMUTZV9L0OEa4beVKqbW02HBcqLGj15qKn/xqNXy9&#10;lZfvVJ2rg33qRjcpyfZFaj1/XKoNiEBTuIf/2yejIU3h70v8AXJ3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O6/o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工作经历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8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1998/01-2017/04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常州伟博海泰生物科技有限公司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西安分公司报关部主管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国际物流业务,寻找和开发潜在客户,维护现有客户。2、主要客户群面向国内贸易公司、个人、工厂、进出口公司等3、熟悉公司的渠道和优势，询价，报价，客户下订单之后做好跟踪服务，为客户解决在物流过程中出现的问题；</w:t>
            </w:r>
            <w:bookmarkEnd w:id="9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2004.07-2012.10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重庆中环国际货运代理有限公司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高级产品经理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负责项目相关会议的组织及其他日常工作的协调；2、负责维护项目集基本信息的记录，如项目成员、项目里程碑、产品名称等；3、负责部分项目文档资料的整理、编制、核查、审批和登记，并符合项目流程对文件的要求；4、负责部分项目的物料/样品的准备工作；5、协助项目经理完成具体计划工作的落实；6、协助项目经理完成市场调研、收集用户反馈及上市前准备；7、协助PMO收集项目数据、对项目流程、工具、报告等工作提供支持；8、完成上级委派的其他工作。</w:t>
            </w:r>
            <w:bookmarkEnd w:id="9"/>
          </w:p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  <w:rPr>
                <w:rFonts w:ascii="微软雅黑" w:hAnsi="微软雅黑" w:eastAsia="微软雅黑"/>
                <w:color w:val="000000"/>
              </w:rPr>
            </w:pPr>
            <w:bookmarkStart w:id="11" w:name="project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5" name="组合 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6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7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8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53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项目经历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GLlA4TQ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ARiD5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y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ARiD57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K+epH7wAAADb&#10;AAAADwAAAGRycy9kb3ducmV2LnhtbEWPT4vCMBTE74LfITzBi2iqiCvVtKBQEGTB1T14fDTPpti8&#10;lCb++/YbQdjjMDO/Ydb50zbiTp2vHSuYThIQxKXTNVcKfk/FeAnCB2SNjWNS8CIPedbvrTHV7sE/&#10;dD+GSkQI+xQVmBDaVEpfGrLoJ64ljt7FdRZDlF0ldYePCLeNnCXJQlqsOS4YbGlrqLweb1bBZll8&#10;13gqbyMy56LZzMjuDyOlhoNpsgIR6Bn+w5/2TiuYf8H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vnqR+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/bVwYLcAAADb&#10;AAAADwAAAGRycy9kb3ducmV2LnhtbEVPy4rCMBTdD/gP4QruxrQiPqpRRCy4mYVWXF+aa1tsbkIT&#10;n18/WQguD+e9XD9NK+7U+caygnSYgCAurW64UnAq8t8ZCB+QNbaWScGLPKxXvZ8lZto++ED3Y6hE&#10;DGGfoYI6BJdJ6cuaDPqhdcSRu9jOYIiwq6Tu8BHDTStHSTKRBhuODTU62tZUXo83o2AT2E1tns8q&#10;Lm5n9979peYwV2rQT5MFiEDP8BV/3HutYBzHxi/xB8jV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9tXBgtwAAANsAAAAP&#10;AAAAAAAAAAEAIAAAACIAAABkcnMvZG93bnJldi54bWxQSwECFAAUAAAACACHTuJAMy8FnjsAAAA5&#10;AAAAEAAAAAAAAAABACAAAAAGAQAAZHJzL3NoYXBleG1sLnhtbFBLBQYAAAAABgAGAFsBAACwAwAA&#10;AAA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JQuhQb0AAADb&#10;AAAADwAAAGRycy9kb3ducmV2LnhtbEWPT2vCQBTE74LfYXmCN7Nr2xQbXT20FDxZtK3Q2yP78gez&#10;b0N2m8Rv3y0IHoeZ+Q2z2Y22ET11vnasYZkoEMS5MzWXGr4+3xcrED4gG2wck4Yredhtp5MNZsYN&#10;fKT+FEoRIewz1FCF0GZS+rwiiz5xLXH0CtdZDFF2pTQdDhFuG/mg1LO0WHNcqLCl14ryy+nXavg+&#10;FD/nJ/VRvtm0HdyoJNsXqfV8tlRrEIHGcA/f2nujIX2E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C6FB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项目经历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11"/>
            <w:bookmarkStart w:id="12" w:name="project_1"/>
            <w:bookmarkStart w:id="13" w:name="project_describe_1"/>
            <w:r>
              <w:rPr>
                <w:rFonts w:hint="eastAsia" w:ascii="微软雅黑" w:hAnsi="微软雅黑" w:eastAsia="微软雅黑"/>
                <w:color w:val="000000"/>
              </w:rPr>
              <w:t xml:space="preserve"> </w:t>
            </w:r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2001/05-2014/04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信息化条件下宣传思想工作研究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1、做好合并报表编制、数据统计、财务分析工作；2、负责公司全级次的年度预、决算工作；3、参与公司财务体系改革与优化；4、完成上级交办的其他工作。</w:t>
            </w:r>
            <w:bookmarkEnd w:id="12"/>
            <w:bookmarkEnd w:id="13"/>
            <w:bookmarkStart w:id="23" w:name="_GoBack"/>
            <w:bookmarkEnd w:id="23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2000.07-2018.03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高校思想政治工作的薄弱环节及其对策研究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根据年度指标制定部门开发规划，业绩预估及执行、月度/季度完成度追踪;2、负责维系现有批发客户关系，定期与合作客户进行沟通，完成补货及收款，建立良好的长期合作关系，完成批发销售业绩；3、开拓新的潜在客户，拓展品牌分销渠道，建立新客户档案；4、组织统筹买手订货会，完成展销业绩。展会前规划拟定策略、展会后整理采购订单、后期追踪跟单及每季销售整理总结;5、公司品牌活动的策划参与执行。</w:t>
            </w:r>
            <w:bookmarkEnd w:id="12"/>
            <w:bookmarkEnd w:id="13"/>
            <w:bookmarkStart w:id="23" w:name="_GoBack"/>
            <w:bookmarkEnd w:id="23"/>
          </w:p>
          <w:p>
            <w:pPr>
              <w:widowControl w:val="0"/>
              <w:spacing w:line="280" w:lineRule="exact"/>
              <w:ind w:right="476"/>
              <w:jc w:val="both"/>
              <w:rPr>
                <w:rFonts w:hint="eastAsia" w:ascii="微软雅黑" w:hAnsi="微软雅黑" w:eastAsia="微软雅黑"/>
                <w:color w:val="000000"/>
                <w:lang w:val="en-US" w:eastAsia="zh-CN"/>
              </w:rPr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/>
                <w:color w:val="000000"/>
                <w:lang w:val="en-US" w:eastAsia="zh-CN"/>
              </w:rPr>
            </w:pPr>
          </w:p>
        </w:tc>
      </w:tr>
    </w:tbl>
    <w:p>
      <w:pPr>
        <w:spacing w:line="14" w:lineRule="exact"/>
        <w:rPr>
          <w:sz w:val="2"/>
        </w:rPr>
      </w:pPr>
    </w:p>
    <w:sectPr>
      <w:pgSz w:w="11850" w:h="16783"/>
      <w:pgMar w:top="0" w:right="0" w:bottom="0" w:left="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script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720"/>
  <w:autoHyphenation/>
  <w:hyphenationZone w:val="357"/>
  <w:doNotHyphenateCaps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F63071"/>
    <w:rsid w:val="00064DC7"/>
    <w:rsid w:val="00076682"/>
    <w:rsid w:val="000A19AE"/>
    <w:rsid w:val="000C07A3"/>
    <w:rsid w:val="000D67B2"/>
    <w:rsid w:val="000D6AC8"/>
    <w:rsid w:val="0018022F"/>
    <w:rsid w:val="001932FB"/>
    <w:rsid w:val="001B275A"/>
    <w:rsid w:val="00201E6A"/>
    <w:rsid w:val="002511BA"/>
    <w:rsid w:val="00254B68"/>
    <w:rsid w:val="00277103"/>
    <w:rsid w:val="002926B9"/>
    <w:rsid w:val="00325429"/>
    <w:rsid w:val="0034450F"/>
    <w:rsid w:val="00433F0D"/>
    <w:rsid w:val="0045708D"/>
    <w:rsid w:val="00464F1D"/>
    <w:rsid w:val="0047044D"/>
    <w:rsid w:val="00480F61"/>
    <w:rsid w:val="005027B9"/>
    <w:rsid w:val="00512150"/>
    <w:rsid w:val="005462F8"/>
    <w:rsid w:val="006169DA"/>
    <w:rsid w:val="00652F62"/>
    <w:rsid w:val="00672A6E"/>
    <w:rsid w:val="006A2BB7"/>
    <w:rsid w:val="006C48B2"/>
    <w:rsid w:val="006D7342"/>
    <w:rsid w:val="00704AA0"/>
    <w:rsid w:val="00705323"/>
    <w:rsid w:val="00736D58"/>
    <w:rsid w:val="00794B20"/>
    <w:rsid w:val="00862801"/>
    <w:rsid w:val="008724DE"/>
    <w:rsid w:val="00895EB5"/>
    <w:rsid w:val="008B0DD5"/>
    <w:rsid w:val="009236BB"/>
    <w:rsid w:val="00925593"/>
    <w:rsid w:val="0092713F"/>
    <w:rsid w:val="009440E1"/>
    <w:rsid w:val="009B409C"/>
    <w:rsid w:val="009C79CB"/>
    <w:rsid w:val="009D1AF3"/>
    <w:rsid w:val="009E7FCA"/>
    <w:rsid w:val="00A20BDD"/>
    <w:rsid w:val="00A31EE0"/>
    <w:rsid w:val="00A66EC7"/>
    <w:rsid w:val="00AC04D3"/>
    <w:rsid w:val="00B60D95"/>
    <w:rsid w:val="00B823DD"/>
    <w:rsid w:val="00B82BB4"/>
    <w:rsid w:val="00BA2893"/>
    <w:rsid w:val="00BA61B4"/>
    <w:rsid w:val="00BD7E89"/>
    <w:rsid w:val="00C16737"/>
    <w:rsid w:val="00C94BD9"/>
    <w:rsid w:val="00CE3CDB"/>
    <w:rsid w:val="00CF56AD"/>
    <w:rsid w:val="00CF7660"/>
    <w:rsid w:val="00DE7750"/>
    <w:rsid w:val="00DF16DC"/>
    <w:rsid w:val="00E0056E"/>
    <w:rsid w:val="00E20AC0"/>
    <w:rsid w:val="00F1751E"/>
    <w:rsid w:val="00F34039"/>
    <w:rsid w:val="00F478B3"/>
    <w:rsid w:val="00F66EAF"/>
    <w:rsid w:val="084F423B"/>
    <w:rsid w:val="12684869"/>
    <w:rsid w:val="12F7425E"/>
    <w:rsid w:val="161002FB"/>
    <w:rsid w:val="1AB161F7"/>
    <w:rsid w:val="1B420D79"/>
    <w:rsid w:val="1CB4253D"/>
    <w:rsid w:val="1CE12C81"/>
    <w:rsid w:val="201C1B2D"/>
    <w:rsid w:val="26F91C3F"/>
    <w:rsid w:val="2C377DF4"/>
    <w:rsid w:val="2CCDB6AD"/>
    <w:rsid w:val="2F337B5E"/>
    <w:rsid w:val="35A242CB"/>
    <w:rsid w:val="47383E76"/>
    <w:rsid w:val="5DF473A9"/>
    <w:rsid w:val="5FDFD70C"/>
    <w:rsid w:val="63F63071"/>
    <w:rsid w:val="6AAB6B1D"/>
    <w:rsid w:val="6B0E657B"/>
    <w:rsid w:val="6EBB1505"/>
    <w:rsid w:val="729A6807"/>
    <w:rsid w:val="739C3B2E"/>
    <w:rsid w:val="74F9051D"/>
    <w:rsid w:val="75FF30EE"/>
    <w:rsid w:val="7CCE503D"/>
    <w:rsid w:val="7D7ACB92"/>
    <w:rsid w:val="7EB34672"/>
    <w:rsid w:val="7FCF5EFD"/>
    <w:rsid w:val="7FFB8DED"/>
    <w:rsid w:val="9FFF3894"/>
    <w:rsid w:val="B3D70A71"/>
    <w:rsid w:val="BABD11D0"/>
    <w:rsid w:val="BF7BCE20"/>
    <w:rsid w:val="D37D01ED"/>
    <w:rsid w:val="DB1D7BC0"/>
    <w:rsid w:val="DEDA5CDC"/>
    <w:rsid w:val="DFB797C4"/>
    <w:rsid w:val="ED6D05BD"/>
    <w:rsid w:val="EFDB2C6A"/>
    <w:rsid w:val="F7EF4536"/>
    <w:rsid w:val="FDFF975B"/>
    <w:rsid w:val="FF76B4F7"/>
    <w:rsid w:val="FFCA05EC"/>
    <w:rsid w:val="FFFBD00C"/>
    <w:rsid w:val="FFFCC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宋体" w:hAnsi="宋体" w:eastAsia="宋体" w:cs="宋体"/>
      <w:sz w:val="24"/>
      <w:szCs w:val="24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nhideWhenUsed/>
    <w:qFormat/>
    <w:uiPriority w:val="99"/>
    <w:rPr>
      <w:color w:val="0000FF"/>
      <w:u w:val="single"/>
    </w:rPr>
  </w:style>
  <w:style w:type="paragraph" w:customStyle="1" w:styleId="8">
    <w:name w:val="简历分段间隔"/>
    <w:qFormat/>
    <w:uiPriority w:val="0"/>
    <w:pPr>
      <w:spacing w:line="240" w:lineRule="exact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9">
    <w:name w:val="简历左侧标题"/>
    <w:qFormat/>
    <w:uiPriority w:val="0"/>
    <w:pPr>
      <w:widowControl w:val="0"/>
      <w:spacing w:before="240" w:after="240" w:line="288" w:lineRule="exact"/>
      <w:ind w:left="284"/>
      <w:jc w:val="both"/>
    </w:pPr>
    <w:rPr>
      <w:rFonts w:ascii="微软雅黑" w:hAnsi="微软雅黑" w:eastAsia="微软雅黑" w:cstheme="minorBidi"/>
      <w:b/>
      <w:bCs/>
      <w:color w:val="FFFFFF"/>
      <w:kern w:val="24"/>
      <w:sz w:val="24"/>
      <w:szCs w:val="24"/>
      <w:lang w:val="en-US" w:eastAsia="zh-CN" w:bidi="ar-SA"/>
    </w:rPr>
  </w:style>
  <w:style w:type="paragraph" w:customStyle="1" w:styleId="10">
    <w:name w:val="简历左侧内容"/>
    <w:qFormat/>
    <w:uiPriority w:val="0"/>
    <w:pPr>
      <w:widowControl w:val="0"/>
      <w:spacing w:line="500" w:lineRule="exact"/>
      <w:ind w:left="170" w:right="170" w:firstLine="400" w:firstLineChars="200"/>
      <w:jc w:val="both"/>
      <w:textAlignment w:val="bottom"/>
    </w:pPr>
    <w:rPr>
      <w:rFonts w:ascii="微软雅黑" w:hAnsi="微软雅黑" w:eastAsia="微软雅黑" w:cs="微软雅黑"/>
      <w:color w:val="FFFFFF" w:themeColor="background1"/>
      <w:sz w:val="21"/>
      <w:szCs w:val="24"/>
      <w:lang w:val="en-US" w:eastAsia="zh-CN" w:bidi="ar-SA"/>
      <w14:textFill>
        <w14:solidFill>
          <w14:schemeClr w14:val="bg1"/>
        </w14:solidFill>
      </w14:textFill>
    </w:rPr>
  </w:style>
  <w:style w:type="paragraph" w:customStyle="1" w:styleId="11">
    <w:name w:val="简历标题格式"/>
    <w:qFormat/>
    <w:uiPriority w:val="0"/>
    <w:pPr>
      <w:tabs>
        <w:tab w:val="left" w:pos="165"/>
      </w:tabs>
      <w:spacing w:before="160" w:after="160" w:line="259" w:lineRule="auto"/>
      <w:ind w:left="408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script\resume_download_cache\b0960a7c66cc3465bfd2416dbd2e8a55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b0960a7c66cc3465bfd2416dbd2e8a55.docx</Template>
  <Pages>2</Pages>
  <Words>1082</Words>
  <Characters>1190</Characters>
  <Lines>9</Lines>
  <Paragraphs>2</Paragraphs>
  <TotalTime>2</TotalTime>
  <ScaleCrop>false</ScaleCrop>
  <LinksUpToDate>false</LinksUpToDate>
  <CharactersWithSpaces>1245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2018-08-31T14:11:00Z</dcterms:created>
  <dc:creator>顾影悠</dc:creator>
  <cp:lastModifiedBy>wb-zk654722</cp:lastModifiedBy>
  <dcterms:modified xsi:type="dcterms:W3CDTF">2020-01-17T09:24:23Z</dcterms:modified>
  <cp:revision>138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>
    <vt:lpwstr>4</vt:lpwstr>
  </property>
</Properties>
</file>