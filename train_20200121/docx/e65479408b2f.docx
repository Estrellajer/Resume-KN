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酆祥彪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1966.03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西藏省日喀则市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15306963080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eixw7trm@msn.com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北京培黎职业学院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2003.03-2012.01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恒天财富上海大区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质检员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1992.05-2019.11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2006.05-2011.06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