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戚山晨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15804163013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zgf5nps@yahoo.com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:福建省南平市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福建省南平市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2003.07-2007.07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北京科技经营管理学院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新闻传播学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2010.05-2014.05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北京电子科技学院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环境科学与工程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2011.09-2015.09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2004.03-2008.03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北京经济管理职业学院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图书情报与档案管理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2004.09-2010.11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四川华夏万卷文化传媒股份有限公司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电话联系客户业主，网上发布房源信息，跟同事在附近小区拍房子照片和带客户看房成交（无经验者，均可带教）三、薪酬待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2008年05月-2018年04月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贵州自由客网络技术有限公司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高中数学老师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2006年10月-2011年02月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德才装饰股份有限公司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客户关系副经理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2002年07月-2017年01月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亳州谯城区万达广场商业管理有限公司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人事专员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