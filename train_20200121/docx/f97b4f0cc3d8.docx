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宋霞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1953.11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宁夏省吴忠市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15302810418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8wb1d82@163.com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北京开放大学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1995/01-2010/02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上海逍鹏生物科技有限公司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硬件工程师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定期检查公司办公环境、办公设施及其他固定资产情况；2、固定资产采购盘点，办公用品、保洁用品和礼品采购等，及出入库管理登记和费用分摊，固话手机管理；3、会议室的调度及布置，大型会务的接待统筹，酒店餐厅预约安排；4、公司常规性活动的组织（羽毛球，年会等）；5、负责考勤统计制作（100人左右），员工年假及报销单据收集审核；6、负责人接待来访客人并及时准确通知被访人员；7、完成领导临时交办的其他任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1995.06-2010.11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清远市凯途教育咨询有限公司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视频剪辑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负责雷达算法分析及雷达数据处理技术研究；负责公司雷达产品的总体设计；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2004.08-2014.12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深圳市八号酒店管理有限公司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前台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按要求对产品出厂付运作最终确认，并进行产品出货前验收；2、负责按照“入库申请单”和“生产计划”的要求，对个性化产品的特殊配置和质量要求进行确认。3、对产品及零配件、备件等装箱过程进行监控和确认。4、对库存已装箱超过6个月以上的产品及零配件、备件等不准出货,并通知责任部门进行处理。5、负责编制检验作业指导书，并根据作业指导书要求培训、监督检验员贯彻执行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1998/06-2018/06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软硬法视域下的廉政党内法规与国家法律衔接协调问题研究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