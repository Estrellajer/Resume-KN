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邹琦慧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15708275765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yz8af@yahoo.com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:福建省漳州市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福建省漳州市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35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2009.01-2013.01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首都医科大学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生物工程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2002.12-2006.12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北京北大方正软件职业技术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外国语言文学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2014.03-2018.03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北京戏曲艺术职业学院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水利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2001.04-2005.04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北京中医药大学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电子商务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1990年10月-2015年03月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苏州新东方学校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文秘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．制定并分解销售计划。2．开发客户，完成市场销售目标。3．分析区域市场及产品推广4．建设销售团队。5、有医疗信息化（软件）销售或医疗行业销售经验优先录取。二、双休法定，五险一金，全勤奖，话费补贴，员工旅游，生日福利，节日福利，绩效奖金。有完善及充分的晋升空间及合伙人运营制度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2000.05-2016.06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广东意博广告有限公司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产品规划师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①学员的日常班级管理，配合及时落实学员的课程安排②协助辅导师制定个性化辅导方案③负责对学员教学进度的追踪及反馈，解决教务部门突发性问题。④学员服务信息系统录入与分析⑥处理学员简单的学习账户登录问题⑦完成教务主管交代的临时性事项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1992年10月-2018年01月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成都量子互娱文化传播有限公司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品质经理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接待顾客的咨询，了解顾客的需求并达成销售；2、负责做好货品销售记录、盘点、账目核对等工作，按规定完成各项销售统计工作；3、完成商品的来货验收、上架陈列摆放、补货、退货、防损等日常营业工作；4、做好所负责区域的卫生清洁工作；5、完成上级领导交办的其他任务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1994年06月-2017年06月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上海圣尧智能科技有限公司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渠道销售专员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1、负责按照标书要求，制作、初步核实、整理标书内容；2、负责制作服务建议书、合同报价单，跟进合同执行进度；3、负责合同首付款催收；4、完成领导安排的其它工作。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