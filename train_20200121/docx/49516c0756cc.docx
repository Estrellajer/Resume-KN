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贝文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15005341087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ss4hom05@0355.net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:青海省德令哈市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青海省德令哈市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42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2011.09-2015.09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首都经济贸易大学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管理科学与工程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1990.10-2016.07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大闽食品有限公司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转轴研发工程师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严格按照GSP管理要求经营药品；2、对门店经营业绩负责；3、负责药品陈列、卖场管理、库存管理、会员管理、营销活动的落实等；4、按期对门店的营业员进行业务知识培训，新人带教等；5、完成上级领导安排的其他任务及总部下达的各项指令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1997.09-2020.01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全商汇控股集团有限公司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售后服务经理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与一流的开发团队协同工作，根据需求对游戏进行功能、性能、兼容、接口测试并且反馈游戏可玩性、易玩性；2、能独立执行项目测试，设计测试方案、测试用例等相关文档，能够准确定位测试重点；3、协助客户端、server技术人员定位并解决复杂的技术问题；4、根据测试结果编写测试报告并向上级汇报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2001.01-2017.05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句容市汇贤置业有限公司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驻场策划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熟练操作电商平台、社交平台、展会及其他途径开拓市场，寻找新客户，促进开单；2.1年以上外贸领域业务操作实验，精通外贸流程，能够独立完成从接单到出货收款的整个业务操作；3.具有较强的事业心、团队合作精神和独立处事能力，用于开拓和创新；4.积极邀请有居家类产品（毛绒玩具、抱枕、颈枕等）相关工作经验者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2000/05-2012/02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深圳市同致行物业顾问有限公司西安分公司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PCS硬件工程师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1.完成项目中的物流进出口报关工作，确保客户项目进出口工作顺利按时完成；2.配合QA和项目团队（PM或者PL）完成进出口货物的现场检查，包装和信息无误；3.完善进出口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