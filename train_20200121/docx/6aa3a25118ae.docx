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陶宏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1964.06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浙江省杭州市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15802365266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ayq530y@live.com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2001.07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北京青年政治学院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2016.04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北京交通大学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2001.10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北京舞蹈学院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2006.09-2019.04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小雨伞保险经纪有限公司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电商美工设计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通过公司后台给预定酒店客人提供相应服务。2、掌握公司的相关业务，针对客人提出的问题，在线上和电话中能做出快速、准确专业的咨询服务。3、了解服务需求信息，进行有效的跟踪，做好售前、售后指引和服务工作。4、与相关部门紧密配合，协调沟通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2004/07-2011/06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重庆百礼汇科技有限公司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司机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1.协助外国人（马来西亚）做一些中英翻译2.做一些市场调研，助理类工作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2005.10-2018.10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新媒体视阈下中国特色社会主义意识形态话语权建构研究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1、做好合并报表编制、数据统计、财务分析工作；2、负责公司全级次的年度预、决算工作；3、参与公司财务体系改革与优化；4、完成上级交办的其他工作。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