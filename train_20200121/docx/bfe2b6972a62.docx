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岑佳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15606673259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lbx0eh@ask.com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:浙江省舟山市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浙江省舟山市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2006.04-2010.04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北京市总工会职工大学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口腔医学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2001.12-2005.12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北京化工大学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公共管理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1996/03-2018/03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广西泽威新材料科技有限公司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工程管理岗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区域内市场客户开发、客户维护及目标达成；2、负责区域内产品宣传推广；3、制定销售计划，并按计划拜访开发新客户；4、搜集客户资料，简历客户档案；5、完成销售合同的签订，协调处理各类市场问题；6、收集市场和竞争对手信息，反馈市场需求和动态及时向上级主管提传建议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1999/09-2018/09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律动文化传播有限公司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检验组长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