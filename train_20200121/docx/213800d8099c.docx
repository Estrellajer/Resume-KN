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宋贵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15301457961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2t24on5@3721.net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:陕西省宝鸡市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陕西省宝鸡市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54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2010.05-2014.05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首钢工学院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食品科学与工程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2012.11-2016.11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中央民族大学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旅游管理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2013.09-2017.09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民航管理干部学院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仪器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2003/03-2014/01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武汉宏韧生物医药科技有限公司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IT运维工程师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组织进行区域市场价格走势、竞争对手及重点楼盘信息等的收集、分析和研究；2、负责编制项目整体营销方案，明确营销策划思路、推盘节奏、推广要点、营销费用预算目标等并组织实施；配合集团总部制定跨区域/项目营销推广方案，并推动本区域本地开展；3、负责根据项目营销工作的开展，编制项目各阶段营销方案/计划，并组织实施；4、根据确定的营销方案、计划，负责开展本地项目营销推广活动和媒体投放，并进行效果评估，监督事业部营销推广管理；5、负责区域本部权限内营销类供应商入库、选择、评估、合同和履约管理；6、负责当地各类营销媒体资源的使用与管理，维护日常关系；7、负责定价及货量策略管理。盘点、跟踪区域内各项目可售货源及去化情况，审核权限内各项目全新组团定价，并根据组团定价体系，制定项目优惠政策、价格调整策略、付款方式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