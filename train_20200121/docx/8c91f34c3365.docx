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滕韵菁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1921.12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山西省忻州市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13606825350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d8m0q0@hotmail.com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2011.10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2015.10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中国劳动关系学院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2000.06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2004.06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北京舞蹈学院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2008.07-2015.02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武汉江寓生活服务有限公司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报关打单员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1、负责高培品牌文案输出工作，制作针对性项目文案内容2、线上线下品牌活动策划3、新媒体运营管理工作4、对接广播台孕妈项目。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2002.12-2019.10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青岛鲁诺实业集团有限公司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UI设计师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1、负责会所的接待服务工作。2、负责会所的用餐预约安排。3、负责用餐登记、采购登记、出入库登记。4、负责维护会所环境干净整洁、物品摆放整齐有序。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2009.07-2012.01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广州市永信药业有限公司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平面设计/广告平面设计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全面参与项目商业定位、整体规划布局、经营方案制定等工作;2、根据公司经营方针，制订项目招商及项目运营工作计划并完成经营目标；3、负责商家引进、品牌调整等各项招商工作；根据市场变化合理制定与调整项目的业态规划及布局；4、负责运营工作的统筹管理、协调和推进；对团队进行运营知识培训和考核工作、优化工作流程、协助招商谈判工作等；5、全面统筹项目策划商业活动和广告宣传，保证良好的商业运营，提升经营业绩；6、负责项目调研，熟悉市场商业运营模式和商家行情，掌握市场动态变化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2004/09-2016/06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时空情境视角下农民工越轨行为防治研究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1、主导冷藏包材新产品设计开发、产品验证、导入量产、客户试车2、既有产品品质精进3、冷藏包材新品量测标准制定4、冷藏包材产品规格、包装规格制定5、执行并落实竞品分析工作6、执行主管交办其他事项。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1995/01-2017/04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“和谐劳动”视野下的劳动关系协调机制研究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指定区域中高职院校客户的市场推广，完成公司下达的销售任务；2、负责挖掘客户需求，制定销售计划并主动跟踪；3、负责项目的方案论证、招投标、合同签订和回款；4、负责客户关系维护工作，争取二次销售或客户转介绍；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2006/02-2010/10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新媒体视阈下中国特色社会主义意识形态话语权建构研究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负责业务平台以及相关产品的需求分析、整理、转化。2.负责业务平台以及相关的产品PRD、项目方案编写。3.进行行业相关的竞品分析、数据监测。4.配合运营部门进行产品的下一步规划。5.指导、协助技术开发同事完成产品的高度还原落地，如期发布。6、具备IT咨询经验者优先；8、具备微信、微博等新媒体运营经验者优先。9、具备产品设计、管理、运营经验者优先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