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彭纯亚</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15700401053</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znd3uhiw@sina.com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:广东省湛江市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广东省湛江市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80</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2003.08-2007.08</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国际关系学院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公安技术</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硕士学位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1990.03-2016.11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贵州聚智生态建设有限公司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甘青宁省区经理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1、负责来料检验2、负责外协产品的检验、清点、签收3、不定期去供应商处终端检验</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2005/03-2019/05</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杭州幻码教育科技有限公司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市场经理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针对银行VIP客户及银行信用卡客户，通过银行的统一955**电话系统，联系银行信用卡客户，销售公司小额保险（如住院，门急诊等）。2、公司******，不需要本人寻找客户，不需要见客户；3、为银行客户提供快速、准确与专业的查询及服务要求。4、协助上司及团队完成特定的项目任务，定期向领导汇报工作进度5、通过我们的系统可以完成购买保险，客户用信用卡支付保险费用，等一系列的手续。</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1993年12月-2015年01月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东方通信股份有限公司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电商美工</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2002年09月-2012年12月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成都量子互娱文化传播有限公司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各区的区域经理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淘宝店铺的设计，把握不同的页面风格，并不断优化，提高客户的体验感，以增强店铺吸引力、商品销量；2、负责淘宝店铺的商品优化，做出相对应的销售及商品描述、页面设计，以提高产品转化率；3、负责公司品牌、商品等宣传海报、文件的设计、创意宣传，艺术色彩调整，制作宣传推广图；4、对于新款商品，结合商品特性制作图文并茂、有美感、能吸引购买力的详细描述页面；5、对店铺首页、活动页面等相关内容进行创意构思、设计；6、协助其他部门人员对设计及美学方面的工作顺利完成；7、其他与设计相关的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