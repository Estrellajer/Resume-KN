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卫清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1975.04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香港省香港市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13605591997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93ispm2@163.com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2013.10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2017.10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北京工商大学嘉华学院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1997/01-2019/03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重庆璞润控股有限公司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销售/自媒体营销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配合完成所负责项目的前期策划方案编写、中期执行统筹、后期活动评估工作；2、定期针对效果进行跟踪、评估，及时提出策划改进措施，给出确实可行的改进方案。3、负责行业内相关信息的日常收集、整理工作，形成汇编并定期上报；4、配合公司业务需要，完成市场推广方案的梳理和落地执行工作；5、能对项目提出有效的的营销方式方法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1991/11-2013/05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律动文化传播有限公司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生产内勤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通过淘宝旺旺客服工具，进行网上销售工作；2.负责处理订货信息，处理客户要求，并记录；3.负责天猫系统订单管理，处理好订单开单和审核的工作；4.做好顾客的售中咨询解答，快递单号的跟踪等；5.负责处理日常的退换货，倾听顾客的抱怨，解决好顾客在购买中出现的各种不满；6.处理好店铺的中差评，提升客户满意度，提高店铺的好评率；7.处理好各种投诉及维权，维护好新老顾客对店铺的支持；8.完成领导交办的其他工作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2008.03-2013.08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习近平新时代中国特色社会主义思想的方法论研究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1、能够看懂技术图纸；2、熟练使用工具对零件进行刮削、研磨、修型等处理；3、能独立根据图纸进行产品组装。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2006/04-2019/11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高校思想政治工作的薄弱环节及其对策研究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根据运营计划及货品销售数据情况，深入了解和分析市场及用户需求，提前制定采购计划；对应各平台管理系统的相关操作，及时上架更新商品信息；建立并完善商品库，不断优化供应链，对平台已上架货品提出建议；根据货品数据分析，对商品进行实时监控；通过商品运营策略完成公司制定的订单满足率、销量量、毛利率、客户满意度等任务指标；协助部门对产品上架后的优化和运营分析、提升销售量和客户满意度；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2001.12-2011.02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当代物理学中的超验认识研究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1、开发和维护外贸市场，完成订单任务；2、完成上级领导交办的各项工作内容。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