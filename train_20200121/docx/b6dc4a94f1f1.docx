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董庆文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1997.09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内蒙古省乌兰察布市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15304730896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xji6tyc0@ask.com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中央音乐学院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1993/12-2016/02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重庆璞润控股有限公司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销售行政助理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军工行业的销售工作；2、负责客户关系的拓展，挖掘客户的潜在需求，开拓市场，发展客户；3、参与招投标工作；4、负责客户关系维护，对行业客户进行开拓和维护，完成销售目标；5、配合市场相关活动安排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1998/12-2016/09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上海仪真分析仪器有限公司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QC担当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产品的销售及推广,2、利用自媒体,微信,网络,QQ,电话等已有渠道发布公司以及相关的产品信息，3、接受客户咨询，了解客户需求，维护老客户渠道，4、公司提供资源，通过网络或熟悉途径开拓新客户，5、负责做好销售货款的回收工作，6、有自媒体销售经验优先。7.有农业自动化设备推广工作经验者优先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1990.04-2017.02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习近平新时代中国特色社会主义思想的方法论研究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集团鼎捷软件TIPTOPERP系统的二次开发、实施、维护；2、负责业务需求的深入理解，制定解决方案及方案的撰写并付诸开发实施;3、负责责任ERP模块的操作手册编写和流程梳理工作；4、熟练使用4GL开发语言，GeneroStudio，CrystalReport，Oracle或PL/SQL等工具，进行二次开发；5、熟悉关系型数据库平台，如SQLSERVER,ORACLE等；6、优化ERP相关的其他系统数据维护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