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计娣华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1967.07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河南省平顶山市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15008300071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j8la4r3g@263.net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2008.11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2012.11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首都医科大学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2007.12-2013.05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成都建筑材料工业设计研究院有限公司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报关打单员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?1、销售订单处理，发货安排?2、订单数据统计?3、样品发放机统计?4发货物流对接?5、客户投诉处理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1994/06-2012/11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深圳市亚飞电子商务有限公司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国企急聘电话销售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对计算机产品生产整个过程进行有效监控，推动产品质量持续改善；2、主导在线异常，跟踪，直到处理封闭；3、编制、完善产品在线检验流程/作业指导书，并实施培训；4、负责班组人员工作绩效管理及能力提升；5、完成上级临时指派的工作和任务。产品工程师2人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2009.05-2011.10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上海朗绿建筑科技有限公司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高薪招生专员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主要负责为客户提供一手/二手房咨询、租赁买卖等相关业务的全程代理服务2.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1994.12-2010.08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传统家国情怀的价值内涵及其近代转型研究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该部门的直播运营，对品类的直播活跃、主播数量体量及营收等核心指标负责；2、有义务承担该部门电商线上带货的成绩KPI考核；3、负责该部门直播、短视频带货内容排期的制定，主题确定，时间安排，效果呈现的监督与把控；4、负责直播规划，梳理并明确直播流程，与团队一起共创策划内容；通过直播推广品牌和商品，增加曝光、提高转化率、提高客单价、增加产品销售额等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1998/07-2017/04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技术与工程中的模型研究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熟悉华为FusionSphere云平台架构，2.云平台设备软、硬件性能监控，故障处理。3.云平台租户漏洞扫描，特殊情况下配合租户进行Windows系统和Linux系统打补丁。4.云平台网络设备维护。5.防火墙设置,IPS,WAF,负载均衡，堡垒机，日志审计等安全设备维护。6.业务引入售前支撑（陪同业务部门现场支撑，方案支撑等）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1991/01-2014/11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广州新移民文化认同与城市归属感研究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负责雷达算法分析及雷达数据处理技术研究；负责公司雷达产品的总体设计；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2002.11-2018.07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南疆学前双语教育的现状与教师专业发展研究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1、负责进口报关、拖车安排等进口物流清关全程操作工作；2、负责与客户及分供方对接进口物流操作细节。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