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尹瑶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15102266975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tzeun@gmail.com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:香港省香港市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香港省香港市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81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2013.04-2017.04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中国地质大学（北京）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地质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1999/10-2013/09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广州屈臣氏食品饮料有限公司北京饮料分公司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终端直营售后专员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对公司下设的机器视觉项目的产品做推广宣传与销售2、根据公司整体营销计划，分析目标市场，制定并执行市场开发计划3、拓展客户资源，跟进并经营客户，完成公司产品的销售工作4、维系客户关系，做好售后服务的反馈与衔接工作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