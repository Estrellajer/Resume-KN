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强雪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1938.08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山西省晋城市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15504677748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5w1ywger@263.net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2019.01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北京劳动保障职业学院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北京工业大学耿丹学院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北京经贸职业学院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2009.04-2012.09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武汉七杯茶餐饮管理有限公司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渠道销售专员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1、按时完成领导分配的采购工作，货比三家，积极开拓资源，完成降低采购成本的目的；2、根据计划进行采购物品的下单、跟踪、验收，完成相应报表；3、及时完成领导交办的其他事情。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2004.02-2013.08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南疆学前双语教育的现状与教师专业发展研究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2002.07-2015.04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时间、技术与科学——技术介入科学的现象学研究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全力协助采购部经理完成集团物资采购及数据核对工作；2、管理采购合同及供应商文件资料，建立供应商信息资源库；3、负责采购订单的下达和订单进度的跟踪、协调和沟通；4、制作、编写各类采购指标的统计报表；5、协助各采购部门对不合格产品进行处理，及时退换货，确保公司正常运营；6、负责制作并管理出入库单据及其他仓库管理单据；7、负责客户、成本部、财务部的协调及结算信息的传递；8、综合调配公司库存资源，订货时掌握好实际库存物料情况，遵循在有库存的情况下要以先出库存再采购的原则；9、完成领导交办的其他任务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1993.08-2014.06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签署的单据支付款项；2、严格管理网银支付盾；3、严格管理空白收据和空白支票，专设登记簿登记领用注销手续，确保银行票据的安全。规范使用银行票据；4、加强银行帐户管理，统计汇总银行帐户信息。严格按照银行帐户开立流程办理账户的开户、销户手续；5、做好库存现金和有价证券的保管，确保安全和完整；6、负责公司法人章的保管和使用管理；7、办理资金的调度工作，及时办理银行借款利息和本金的归还；8、及时将银行有关凭据和银行对帐单递交给会计核算人员；9、负责编制各类资金报表。保证内容完整、数据准确、报送及时；10、完成上级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2006/05-2014/04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时间、技术与科学——技术介入科学的现象学研究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）按公司规章制度处理公司资金收支事宜。2）保管并正确使用公司支票、收据等财务票据。3）保管公司现金、确保公司资金安全。4）制作资金报表。5）整理、装订、保管会计凭证、会计帐簿、会计报表和财务文件等资料。6）月底核对与银行的往来账，将银行存款和现金当月的借、贷方发生额和月末余额与会计总账核对相符，提交银行存款余额调节表。7）协助、配合主管做好其他各项工作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