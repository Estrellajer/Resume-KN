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伍策毅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13707070914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f17elath@qq.com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:四川省广安市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四川省广安市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2009.10-2013.10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北京宣武红旗业余大学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教育学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2006.09-2010.09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土木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1991/04-2016/01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河南快点动力环保工程有限公司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