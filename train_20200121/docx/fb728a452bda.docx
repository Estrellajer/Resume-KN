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祁宜月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13600036221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0s5rluw@ask.com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:江西省上饶市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江西省上饶市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75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2003.09-2007.09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北京经济技术职业学院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音乐与舞蹈学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2008.01-2012.01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中国社会科学院大学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能源动力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2011.04-2015.04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北京市丰台区职工大学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公安技术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2002.03-2018.08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恒天财富上海大区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高级课程顾问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所辖区域内复印机、A4打印机、办公软件、互动商务大屏，多方会议视讯设备等智能办公设备的售后专业服务；2、提供产品的安装、调试、维修保养及日常技术支持，保证公司服务承诺；3、熟练运用公司产品，解答客户提问。二、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2002年09月-2015年05月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大闽食品有限公司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证券实习生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根据签署的单据支付款项；2、严格管理网银支付盾；3、严格管理空白收据和空白支票，专设登记簿登记领用注销手续，确保银行票据的安全。规范使用银行票据；4、加强银行帐户管理，统计汇总银行帐户信息。严格按照银行帐户开立流程办理账户的开户、销户手续；5、做好库存现金和有价证券的保管，确保安全和完整；6、负责公司法人章的保管和使用管理；7、办理资金的调度工作，及时办理银行借款利息和本金的归还；8、及时将银行有关凭据和银行对帐单递交给会计核算人员；9、负责编制各类资金报表。保证内容完整、数据准确、报送及时；10、完成上级领导交办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