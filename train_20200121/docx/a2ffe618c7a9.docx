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宋馨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13506915845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d7x0z5cn@126.com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:河北省唐山市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河北省唐山市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59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2011.10-2015.10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北京政法职业学院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仪器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2007年07月-2013年05月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雅居乐地产-海南公司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客服部部长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根据开发需求和计划，负责飞行模拟器产品结构、机构和总装等机械设计；2.按照工作流程完成产品的方案设计、建模、制图、建BOM、生产跟踪、验收、出入库等工作，保证设计质量；3.参与产品装配和调试，及时反馈并解决使用过程中的技术问题，形成产品技术规范；4.编写各类标准的技术报告等文档，并对文档进行规范管理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2004年11月-2014年01月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成都佳凯物流有限公司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销售副总经理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1、负责区域内销售网点的开发及维护2、负责分体，商用空调以及洗衣机厨卫家电销售渠道3、严格执行公司的销售制度，完成公司分配的任务4、按既定路线拜访区域内的新老客户，增进客户关系5、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2003.12-2010.07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上海爱阅家教育科技有限公司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高薪诚聘客户回访专员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1、配合部门负责人整理、撰写各类文书、合同等文件。2、撰写项目建议书。3、整理部门票据，提交部门费用报销等事宜。4、能够适应短期周边出差。5、领导安排的其他工作。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