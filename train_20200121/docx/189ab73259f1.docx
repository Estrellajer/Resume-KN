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邬政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2000.04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15804091153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x73nfc9@126.com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北京市朝阳区职工大学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公安部管理干部学院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2004.08-2015.01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苏州蓝光置业有限公司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学习管理师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1990/07-2017/03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新疆飞马智旅科技有限责任公司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财务会计主管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1、出单及相关资料整理；2、客户日常维护；3、完成公司交办的其他事务性工作。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1999/04-2010/07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长沙市企橙财务咨询有限责任公司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1、区域内保温市场的开发，以地产公司、设计院、工程经销商为主。2、收集市场信息，发现市场机遇及开拓市场。3、完成销售指标及欠款回收。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1990.09-2017.03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全商汇控股集团有限公司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招投标专员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1、负责来访客户的接待引领及服务工作；2、负责来访客户的展厅相关事务的讲解宣传；3、及时完成领导交付的临时性事务。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2007/06-2014/11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