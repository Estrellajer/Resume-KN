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杜素宁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15904130130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0da08x@163.com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:云南省昭通市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云南省昭通市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18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2008.08-2012.08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北方工业大学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食品科学与工程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1997.06-2010.07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江苏华英企业管理股份有限公司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水处理工程师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部门内日常用品的采购；2.做好与公司内其他部门的对接工作；3.协助部门进行办公环境管理和后勤管理工作；4.销售人员与公司的信息交流，随时保持与市场销售人员的电话沟通，销售政策及公司文件的及时传达。5.领导交办的其他工作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1991年12月-2012年09月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和宇健康科技股份有限公司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市场营销专员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做好消费宾客的迎、送接待工作，接受宾客各种渠道的预定并加以落实；2、礼貌用语，详细做好预订记录；3、了解和收集宾客的建议和意见并及时反馈给上级领导；4、以规范的服务礼节，树立公司品牌优质，文雅的服务形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2007/05-2010/03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深圳市有棵树科技有限公司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拼多多运营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1.负责规定区域的产品销售，做好产品介绍，确认订单，回款等销售相关工作；2.做好客户背景资料调查，竞争对手分析，产品适用性分析；3.按公司规定完成SalesPipeline信息记录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