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萧兴安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13703684540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k9x5uw@0355.net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:宁夏省石嘴山市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宁夏省石嘴山市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2011.01-2015.01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中国人民公安大学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计算机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2014.03-2018.03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航空航天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2005.06-2013.04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西安上远网络科技有限公司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电工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负责售前对接、售后处理、投诉处理等事宜；wing系统退货、审单、缺货，系统异常处理；定期监测各平台店铺DSR指标和无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2002.01-2010.10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上海中奥丽人投资有限公司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客服部/收银部主管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1.负责进口业务与代理对接；2.负责斯丹姆公司总账，报税，外部审计；3.定期编制财务管理报告，财务数据的校对，分析和控制；4.相关对外合同的财务审核；5.集团财务管理部分的内部分摊。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2004年05月-2014年01月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万宝盛华企业管理咨询有限公司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数据专员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应用系统日常运维，及时解决用户日常使用问题；2、负责业务部门对应用系统需求的收集、整理，跟进系统设置、测试上线，协调外部开发；3、负责系统用户岗位角色与权限矩阵等的维护，负责电子表单、工作流的调整与优化；4、负责系统权限体系标准化、系统权限管理规范化，并予以执行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1999.11-2011.11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海南国健高科技乳业有限公司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IT运维工程师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1.接待来访客人并做好相应记录；2.引领客人至咨询医生诊室；3.收发快递；4.按要求完成每日工作；5.完成领导交代的其他任务。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