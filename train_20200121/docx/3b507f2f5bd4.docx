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席莺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15608101596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zg5y32p@ask.com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:河南省许昌市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河南省许昌市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2001.12-2005.12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2004.07-2008.07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2006.03-2010.03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北京交通运输职业学院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护理学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2000.10-2015.10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宁波科尔维特照明有限公司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