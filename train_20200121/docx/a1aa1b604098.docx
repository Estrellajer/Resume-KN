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吴广坚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1977.03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浙江省嘉兴市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15908491239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axm1jlis@163.com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对外经济贸易大学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1990.03-2018.06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广州市华粤行仪器有限公司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出差专员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从前期市场调研到产品立项、策划到新品上市的开发及跟踪工作；2、及时洞察市场动态，对行业发展趋势、竞品信息、消费者需求进行深度调查；3、新产品开发阶段，结合市场分析，从产品定位角度提出建议方案，参与新品立项；4、在产品研发阶段能够与开发部沟通专业细节问题，同时需要跟部门经理保持沟通，统筹产品进程，及时纠错，跟进产品进度；5、负责各新产品上市的跟踪及产品的改良升级；6、负责竞争对手产品分析，并作出合理的改进机制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2006.08-2015.04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重庆新尚荣电子科技有限公司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电商美工设计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1、根据客户产品信息进行方案制定，与客户进行技术交流；2、根据方案制定技术协议，提供报价及成本预算，编写投标技术文档；3、与研发团队沟通合作，共同完成定制产品的内部立项工作。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2001.12-2013.01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华夏航空股份有限公司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城市经理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速卖通店铺的运营和维护，回复客服邮件，及时处理订单；2、负责店铺产品上传、listing优化、产品信息更新工作；3、妥善处理客户投诉与纠纷，提高买家满意度，保持账号指标健康运行；4、跟进市场行情，制定合理有竞争的销售价格；5、负责销售市场调查及分析，制定销售策略及推广计划，达成销售业绩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1994.01-2014.11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南疆学前双语教育的现状与教师专业发展研究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1、根据客户产品信息进行方案制定，与客户进行技术交流；2、根据方案制定技术协议，提供报价及成本预算，编写投标技术文档；3、与研发团队沟通合作，共同完成定制产品的内部立项工作。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