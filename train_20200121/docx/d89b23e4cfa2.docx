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王咏璐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13202142751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pux26kb@yeah.net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:河北省承德市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河北省承德市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2007.04-2011.04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北京网络职业学院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2011.01-2015.01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中国地质大学（北京）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生物医学工程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2003.10-2007.10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北京京北职业技术学院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财政学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2002年02月-2012年07月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北京普析通用仪器有限责任公司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51Talk销售培训师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1995/01-2019/02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山东五牛技术服务有限责任公司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语数英教师-共康路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