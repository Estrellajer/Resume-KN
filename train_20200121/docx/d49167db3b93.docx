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鲁 婷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1954.11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上海市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13402983036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12ah8be@qq.com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2005.04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2009.04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北京协和医学院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2003.03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华北电业联合职工大学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1999.09-2019.10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深圳市一点联合网络科技有限公司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机电SA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通过各种方式挖掘客户需求，开拓客户，负责企业管理软件销售工作；2.负责商务谈判、签订合同等工作；3.负责售前沟通、协调工作，深度挖掘客户核心需求；4.收集市场及客户反馈，及时与技术部沟通衔接；5.根据公司销售策略，完成公司制定的销售指标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1999.04-2013.01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成都量子互娱文化传播有限公司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天津业务代表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对商场供电、配电、照明、动力等用电设施/设备进行运行、维护保养、巡视、抄表和维修、更换等工作；2、负责对商场高低压配电房进行运行值班、抄表、巡视、检查等工作；3、完成上级交办的其他各项工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2009.12-2014.01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岭南文化融入大学生思想政治教育研究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根据客户或业务部门需求，结合现状，完成安全管理的完整解决方案；2、在客户信息安全建设独立项目中，根据客户需求和国家相应法规行规，提供完整的项目设计、计划、实施、验收等各相关方案并组织成功落地实施和验收；3、在项目运维中，根据客户要求组织提供风险测评、渗透测试、漏洞扫描、安全巡检、培训演练等安全咨询服务支持工作；4、负责公司网络信息安全管理体系建设及不断优化，包括信息安全体系建设、风险综合评价、流程制度制定、应急响应、通报机制、安全培训等；5、根据行业最新动态走向和业务场景需要，进行网络、系统、信息等各方面产品和技术的选型和升级；6、制定运维相关的安全管理规范和流程，构建及优化安全运维管理体系;7、设计和部署完整的自动化安全风险监控体系，通过技术和管理相结合进行风险分析、评估和控制，确保IT环境的安全稳定运行；8、对网络设备、系统及数据库账号和权限进行集中管理，对应用系统的账号和权限管理提出建议方案；9、负责安全审计工作，审核业务经营运行过程中的风险，形成合规治理建议报告；10、对部门同事进行技术培训和指导，构建知识共享库，提升部门整体技术实力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2005.04-2017.11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习近平新时代中国特色社会主义思想的方法论研究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负责我司产品蔓迪在电商平台的运营工作。1、负责淘宝、京东、官方旗舰店等的店铺基础优化与活动运营2、努力推进公司产品排名,提高销量，根据实际情况调整运营策略，提升公司产品的整体用户数据3、定期提交店铺运营报告，完成相关数据分析，提出改进方案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1997/07-2013/01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主要负责为客户提供一手/二手房咨询、租赁买卖等相关业务的全程代理服务2.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1993/08-2016/10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社会主义协商民主体系中的政党协商机制建设研究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1、负责开发、挖掘潜在客户，维护发展现有客户；2、根据公司计划完成指定的销售目标；3、建立、完善客户销售档案；4、按要求完成销售计划及销售进度表.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