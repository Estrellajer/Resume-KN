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纪梦璐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2004.04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江西省九江市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15505822673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pujrbyuo@ask.com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2000.12-2016.11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T3出行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人力资源的工作事项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2008.04-2013.01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广州贝壳科技服务有限公司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采购员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商用PC产品的行业客户销售，执行并完成公司产品年度销售计划，需有一定本地金融、证券、保险和医疗行业（合肥）行业资源。根据公司销售策略，提升销售价值，控制成本，扩大产品在所负责区域的销售，积极完成销售量指标，扩大产品市场占有率。与客户及合作伙伴保持良好沟通，实时把握客户需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1991.05-2012.10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使用400热线，旺旺、咚咚等在线平台工具为客户提供产品售前、售中和售后服务；2、负责产品安装/维修派单，并及时跟进工单进度直到完结；3、负责客户回访，收集客户意见和建议，并反馈给相关部门处理，不断优化产品和服务，形成问题闭环；4、负责客户投诉处理及上报，提高客户满意度。任职要求1、中专以上学历，有1-2年电商客服和电话客服经验；2、具备强烈的客户服务意识，普通话标准，思维敏捷，有较好的沟通能力，性格温和有耐心，亲和力佳；3、熟练操作云客服系统、派单系统，熟悉淘宝，天猫操作和规则；4、有智能锁、智能家居行业类客服工作经验优先，具有良好的团队合作精神，能适应早晚班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1996/01-2015/10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软硬法视域下的廉政党内法规与国家法律衔接协调问题研究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机械臂相关产品硬件总体方案设计及元器件选型；2.负责系统分析、模块设计、系统测试和调试，按时完成开发计划；3.完成硬件验证，解决测试和生产中发现的问题，完成版本迭代，并进行归档；4.协助制定产品技术标准、设计标准、质量标准等规范；5.协助市场、生产等部门提供相应的技术支持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