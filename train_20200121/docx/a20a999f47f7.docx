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乐思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15806383786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u3hgqws3@sina.com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:福建省厦门市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福建省厦门市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2009.08-2013.08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2011.12-2015.12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北京社会管理职业学院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农业经济管理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1990.09-2010.12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北京屈臣氏个人用品连锁商店有限公司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行政人力主管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2000.10-2015.03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上海财盈电子有限公司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网络推广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