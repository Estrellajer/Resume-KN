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皮钧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13008798827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13qf8gi6@aol.com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:澳门省澳门市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澳门省澳门市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2001.04-2005.04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北京市崇文区职工大学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海洋科学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2013.08-2017.08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北京理工大学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公安技术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2011.11-2015.11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北京科技经营管理学院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政治学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2007年03月-2016年10月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成都禧来蜀韵园餐饮管理有限公司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会计主管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2008/06-2014/06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江西味更佳食品有限公司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会计（双休+五险一金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1998.06-2010.10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武汉市公用电子工程有限责任公司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商务拓展和各渠道代理商关系维护，完成商务谈判、合同签订等工作；2、负责监测、整理和分析各种市场信息，为公司发展及产品运营及时提出建议；3、负责合作渠道和平台的日常推广资源协调、开服计划协调、对账和结算等问题协调；4、负责深入了解渠道平台及其用户特点，对渠道的运营数据进行分析，与游戏运营部门合作，共同提升渠道的运营质量；5、负责产品上线前后一系列对接与维护工作，包括但不限于游戏数据的沟通与反馈、对接cp等6、负责监测、搜集、整理和分析各类市场信息、行业发展趋势，定期反馈和总结报告。二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1990.08-2018.12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南京融策房地产营销策划有限公司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行政客服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