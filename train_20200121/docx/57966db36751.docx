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阮翰岩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13402208466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xet3f@3721.net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:江苏省南京市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江苏省南京市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北京印刷学院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交通运输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2004.10-2008.10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2005.09-2014.12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广州数驰信息科技有限公司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1、负责施工项目技术支持；2、负责编制工程项目的工艺、方案、初步设计、施工图设计等；3、负责施工现场的技术指导和运行、调试。4、必须有相应环保项目设计或施工经验。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2002.12-2011.07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徕卡测量系统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行政人事主管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