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郑宏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台湾省台北市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13704381336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9hpqk5@3721.net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北京市石景山区业余大学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北京电子科技学院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北京警察学院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1995/02-2013/06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浙江丹鸟物流科技有限公司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采购员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1998.12-2014.07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重庆西山科技股份有限公司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销售代表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2004.11-2019.06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苏州格理菲丝百货商城有限公司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行政人力主管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2003.09-2011.01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台州开投蓝城投资开发有限公司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工程部经理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1995/05-2014/12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学术研究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2005/07-2015/11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“和谐劳动”视野下的劳动关系协调机制研究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2007.09-2013.06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2009.10-2019.01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深圳市罗湖区发展研究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