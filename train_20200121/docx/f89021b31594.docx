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湛姬凝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1999.04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贵州省遵义市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13006656397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kg95rm@163.net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北京工业大学耿丹学院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2000.07-2018.03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华为手机营销项目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营销总监助理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2009.07-2012.10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1995.02-2016.07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