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陶芳芬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1925.06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广东省揭阳市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13608397265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7p1b9@gmail.com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北京市总工会职工大学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2001.06-2011.04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河北华安科技开发有限公司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遵守政府有关政策和法律法规，执行公司相关的规章制度，履行工程承包合同，完成项目预定的目标和各项技术指标；2、参加施工图纸的会审和工程进度计划的编制,组织编制和实施工程施工组织设计以及技术、质量、工期、安全、降低成本、文明施工等项管理措施；3、编制施工项目的年、季、月等计划以及劳务、材料、构件、机具设备、资金等生产要素的使用计划，并组织实施；4、协调项目部内外的各种关系，及时妥善解决施工中出现的问题；5、组织单位工程或专业分部分项工程的发包，并对发包工程的进度、质量、安全、成本和文明施工等进行监督、控制和管理；6、组织预结算、成本核算、工程款收取，负责对债权债务的清理；7、负责工程档案和交工验收资料的搜集、整理和编辑工作，对工程施工进行书面的综合总结或专题总结，及时总结经验教训；8、协助公司进行对项目部的检查、考核工作；9、负责定期的工地安全、质量大检查，发现和处理突发事件，及时消除隐患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1991.10-2013.06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仙境文化传媒有限公司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屈臣氏彩妆师-武清友谊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2007.10-2011.07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上海中盈保险经纪有限公司江苏分公司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质量经理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2006.12-2014.10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西安华泽人力资源管理咨询有限公司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维修技术员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2001.06-2014.01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第一次国共合作时期的“党治”实践与华南区域社会研究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?1、销售订单处理，发货安排?2、订单数据统计?3、样品发放机统计?4发货物流对接?5、客户投诉处理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1990/09-2015/08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1994/03-2012/07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2003/03-2011/02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