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姜会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13708001522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zu372xom@gmail.com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:山西省长治市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山西省长治市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40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2006.06-2010.06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北京劳动保障职业学院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经济与贸易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1999年04月-2019年02月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四川青旅生态文化发展有限公司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市场专员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负责雷达算法分析及雷达数据处理技术研究；负责公司雷达产品的总体设计；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2001年05月-2019年07月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山东求是达明企业管理咨询有限公司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人力资源总监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完成区域内重点市场跟进维护，并在空白市场积极开发新渠道；2、实施公司销售计划和方案，确保完成公司下达的各项工作指标；3、对区域内代理商进行维护、协同拜访，收集市场相关信息，并向大区经理汇报；4、完成区域内代理商的培训与市场宣教活动；5、协助代理商做好市场推广和重点医院临床拜访工作；6、服从上级管理，配合各部门经理完成公司其他各项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2008/09-2017/10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南京埃斯顿自动化股份有限公司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俄语劳务老师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开展IFRS17国际会计准则政策的研究、做好技术方案的制定和审阅；2.评估精算模型功能的现状，分析与IFRS17准则要求的差异，完善IFRS17精算模型，搭建IFRS17准则下再保评估模型；3.负责IFRS17计量平台功能设计，为计量平台开发和测试提供全面支持；4.负责精算系统升级改造，制定数据提取和传输方案；5.负责IFRS17模型设计书的审阅，起草和编制IFRS17模型相关的实务标准、流程和规范；6.负责提出模型点制作需求，配合审阅精算数据需求；7.负责制定IFRS17模型模块的工作计划，配合IFRS17项目负责人开展专业领域的各项工作；完成领导交办的其他各项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