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路雪嘉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13400037045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uporgq@live.com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:河南省信阳市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河南省信阳市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2002.04-2006.04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北京经济技术职业学院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2001年10月-2015年05月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广东丸美生物技术股份有限公司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餐厅领班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2009.11-2018.07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上海刚健体育发展有限公司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软件销售经理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2001.08-2019.12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亚富路小额贷款有限公司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教学服务副总监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