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傅兴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13805716898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elvjg@sohu.com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:江西省南昌市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江西省南昌市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98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2009.10-2013.10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北京市海淀区职工大学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统计学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2012.09-2016.09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北京劳动保障职业学院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核工程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2012.05-2016.05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北京卫生职业学院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金融学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2013.05-2017.05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民航管理干部学院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化学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2003.05-2012.11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杭州恒胜电子科技有限公司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行政策划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集团总部课件编写、通用类及产品类；2、负责区域培训员的日常工作沟通跟进、培训师的辅导；3、有一定的零售店铺管理经验，对店铺数据类的指标敏感，有分析力；4、有企业文化培训经验，构建团队文化及团队凝聚力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2003.06-2019.08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百富计算机技术有限公司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运营分析主管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晔蒸味供应商与合作门店客户的账务核对工作，及时与采购部门、供应商进行的沟通，保证往来帐目清晰、准确。2.定期与总帐会计对系统记录的总帐、明细帐的往来帐科目相互核对，做到帐帐相符。3.协助仓库月度盘点、协助审核报销请款工作。协助固定资产的登记、核对，盘点，审核各种资产申购及付款、账务处理。4.协助整理装订会计凭证、会计资料等，以便会计资料装订存档。5.参加门店巡店，每月不少于1次；6.及时反馈系统问题，并组织相关部门进行讨论、拟定解决方案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2002.10-2017.12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上海雷瓦电器有限公司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销售/自媒体营销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通过市场调研，给渠道部、市场中心以及营销中心制定市场拓展案提供信息依据；2、结合服务处现状，协助渠道经理细化营业部确定的市场经营模式以及渠道架构；3、对服务处产品进行渠道拓展；4、渠道资源管理；5、掌务通资源使用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