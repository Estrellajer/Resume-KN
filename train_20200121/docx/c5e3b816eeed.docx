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穆昭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13807745467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5epboabw@163.net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:山西省太原市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山西省太原市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2010.11-2014.11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中华女子学院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2003/04-2010/03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LG生活健康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渠道商务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1993/11-2014/10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北京卡乐沃德科技有限公司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教学服务副总监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1.负责变频器、伺服驱动器整机及部件的测试工作。2.负责按调试标准对产品进行厂内、客户现场调试工作，对项目调试交付负责，确保产品验收。3.负责产品技术服务的支持工作。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