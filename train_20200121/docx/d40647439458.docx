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娄轮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13805248805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wcfpagj@yahoo.com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:福建省南平市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福建省南平市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2014.09-2018.09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公安部管理干部学院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2007.08-2011.08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北京工商大学嘉华学院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矿业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1991.09-2017.04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日照钢铁控股集团有限公司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搜集新客户的资料并进行沟通，开发新客户；2、通过电话与客户进行有效沟通了解客户需求,寻找销售机会并完成销售业绩；3、维护老客户的业务，挖掘客户的***潜力；4、定期与合作客户进行沟通，建立良好的长期合作关系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1996.07-2011.07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天津科力奥尔工程材料技术有限公司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销售代表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电话邀约家长参加中心的公开课；2、通过标准化流程及话术向家长展示能动英语培训的特色（能力培训）;3、完成团队业绩目标，定期总结、分享工作经验与工作心得；4、借助企业平台学习行业前途沿理论知识、并将其运用到工作中。在能动英语，我们需要这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2003.11-2012.12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广州天华建筑设计有限公司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软件测试实习生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