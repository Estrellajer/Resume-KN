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毕全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15102318232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7k72d17@msn.com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:贵州省黔东南苗族侗族自治州市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贵州省黔东南苗族侗族自治州市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2008.08-2012.08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2002.07-2006.07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北京工商大学嘉华学院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心理学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2014.03-2018.03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北京邮电大学世纪学院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1998.04-2019.02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湖南华云数据湖信息技术有限公司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招商讲师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