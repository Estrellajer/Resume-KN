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金蓉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15805090583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uz8x86@gmail.com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:贵州省都匀市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贵州省都匀市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2006.09-2010.09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北京市农工商联合总公司职工大学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工业工程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2001.10-2005.10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北京市石景山区业余大学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2000年12月-2010年04月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广州云蝶科技有限公司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Java开发工程师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国际物流业务,寻找和开发潜在客户,维护现有客户。2、主要客户群面向国内贸易公司、个人、工厂、进出口公司等3、熟悉公司的渠道和优势，询价，报价，客户下订单之后做好跟踪服务，为客户解决在物流过程中出现的问题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