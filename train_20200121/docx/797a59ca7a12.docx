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冯豪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15807628109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kwyxwk@hotmail.com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:河北省沧州市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河北省沧州市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2009.02-2013.02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华北电业联合职工大学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自然保护与环境生态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2006年03月-2016年04月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昆明融创汇鑫商业运营管理有限公司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目标管控主管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