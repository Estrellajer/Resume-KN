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黄栋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13901312011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1n7kfi1@msn.com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:深圳市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深圳市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2000.03-2004.03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中国石油大学（北京）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力学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2010.04-2014.04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中南海业余大学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管理科学与工程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2011.08-2015.08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北京物资学院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戏剧与影视学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2013.03-2017.03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首都联合职工大学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兵器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2005年11月-2011年07月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四川青旅生态文化发展有限公司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董秘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