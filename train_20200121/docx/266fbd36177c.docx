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谢浩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1931.03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海南省海口市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15005941687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yoot27@126.com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2016.05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中国人民大学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1992.05-2018.08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佛山阿玛宗贸易有限公司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人事助理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维护店面形象，做好客户接待服务；2、完成商品来货验收、上架、每月盘点；3、按照公司规定的销售流程接待顾客；4、按照店长分配的销售指标完成工作工作任务；5、客户信息登记，分类，定期追踪，做好售后服务；6、完成店长安排的其他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1998/08-2018/12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成都海普迪科技有限公司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商业招商负责人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通过电话、网络、拜访及其它等各种方式挖掘客户需求，开拓客户，负责企业管理软件销售工作；2.负责所有售前咨询工作及客户购买异议、深度挖掘客户核心需求、进行专业的产品功能价值演示、解决客户需求或制定针对性解决方案；3.负责商务谈判、签订合同、收款等工作；4.收集市场及客户反馈，并及时与产品部衔接；5.根据公司销售策略，完成公司制定的销售指标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1997.10-2017.04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广东意博广告有限公司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首席运营官COO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1、负责年度公司企划活动的策划和筹备。2、负责每期活动的制定与执行。3、负责公司形象升级方案制定和执行。4、负责对外事项的沟通与协作。5、负责集团管理及部门人员沟通管理。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1992.06-2015.07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依托革命文化厚植广州发展精神底蕴研究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业务合同等文件资料的管理、归类、整理、建档和保管；2、负责各类销售业务指标的月度、季度、年度统计报表和报告的制作、编写；3、负责收集、整理、归纳市场行情，提出分析报告；4、协助业务部经理做好电话来访工作；5、协助业务部经理做好部门内务、各种内部会议的记录等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2005.11-2016.02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我国最低工资制度的落实状况及其影响研究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协助销售对驻场招聘项目可行性进行评估，并给予专业建议；2.基于公司业务策略，向公司战略客户招聘综合服务方案；3.完成年度业绩任务，优化项目执行流程，保证项目执行效果、客户满意度、招聘效果、风险控制等；4.管理招聘执行团队，对招聘专员进行人力资源相关项目管理培训，合理分配渠道资源，提高招聘效率；5.对于驻场员工的员工关系、入职跟踪、绩效考核评估等要全权负责与管控，实时跟进确保项目的正常进行；6.对成功经验、客户反馈建议等进行汇总分析，形成文字材料反馈给业务部门及领导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2005.10-2012.08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党的十八大以来广东全面从严治党实践研究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长度几何类计量器具的常规校准及检测工作；2、操作三坐标测量仪、影像测量仪、高精测长仪等设备，从事几何量工程测量；3、负责本专业仪器设备计量新项目的开发及老项目维护；4、对接相关行业发展，为客户提供长度类测量解决方案；5、完成领导交办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