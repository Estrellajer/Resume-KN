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方丹佳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1988.01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江苏省南通市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13600508060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fwlyjn60@163.com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1994/08-2016/09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南关区喜家德水饺大经路店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进口专员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2007/09-2019/05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时代大数据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人事文员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1991/06-2010/11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