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史承斌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1970.02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海南省海口市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15600958772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rgyyer@126.com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中国政法大学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中国人民公安大学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1997.05-2019.01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蜜源新媒体科技有限公司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资料员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一、品牌管理1、负责安歆集团品牌及三个产品品牌的战略规划和推广策略；2、确认品牌理念、输出品牌价值；3、制定品牌管理制度与流程；4、编制年度推广费用预算并监督实施。二、自媒体营运1、负责自媒体平台的搭建、内容规划及日常运维；三、品牌推广活动1、负责品牌推广活动策划与执行；2、负责行业活动，如展会、论坛、峰会等的参与及交通。四、媒体推广1、负责媒体库的建立及资源对接2、对外PR工作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2003.09-2011.08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广西众海文化传播有限公司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分公司总经理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快点动力品牌宣传，及商家版APP的推广与注册；2、负责区域内老客户的关系维护和新客户的开发；3、负责快点动力铅酸新电池销售和配送工作；4、负责铅酸类旧电池回收工作；5、负责回收订单的费用核算、结算工作；6、负责车辆安全驾驶、保养、维修工作，并协助车辆年检；7、完成公司领导临时交办的其他任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2000.06-2019.11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清末政府聘用日本军人问题与军事现代化研究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1、负责公司车辆的保险、验车、保养、维修等工作；2、进行车辆内外部的日常清洁；3、接送公司总经理，满足各类用车需求；4、协助行政人员从事一些外勤工作。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