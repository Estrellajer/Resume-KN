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尹雪锦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1922.06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浙江省宁波市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13505494166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l71k5a@sohu.com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民航管理干部学院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首都医科大学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1999.03-2014.12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广州至爱智家科技有限公司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1996.01-2017.10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广州艾慈荟再生医学科技有限公司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运营中心经理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公司和项目采购需求，核对库存数据，分析市场价格范围，拟定采购方案；2、协助营销中心技术方案编写，配合做好与合作伙伴厂商的技术交流；3、根据公司采购招标流程，组织谈判和招标工作；4、采购合同签订；5、跟进样品进度和采购订单的交期进度，确保订单准交；6、负责采购货品品质异常协调与改善；7、负责建立公司供应商的评价和管理，建立合理专业化的采购政策与流程；8、负责中心合同和项目管理，建立项目档案资料；9、负责与供应商往来账户核对及日常事项沟通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1990/02-2011/10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四川盛大洪涛装修股份有限公司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嵌入式软件驱动工程师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2009.01-2017.06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1、负责来料检验2、负责外协产品的检验、清点、签收3、不定期去供应商处终端检验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