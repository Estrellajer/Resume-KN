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明娟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1985.10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海南省海口市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13202042735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vztwy47@live.com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北京市总工会职工大学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1993.05-2010.11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柳州游山湖实业开发有限公司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维修技术员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商场内所有地面、墙体、门窗、走廊、井盖的保养及维修；2、负责商场内上水、下水、公共管道、阀门的保养与维修；3、负责商场公共设施的维系、改造与更新等工作；4、负责公共设施检查工作，并做好检查维修记录，5、协助主管进行公共设施的接管、验收与移交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1995/06-2017/04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上海金吉鸟企业投资管理有限公司南京分公司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产品经理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1.新员工入转调离手续的办理；2.简历的筛选与面试的邀约；3、办公资产，活动物品，办公用品的采购、保管和领用发放，各类行政费用的结算；4、协助整理考勤，文件的撰写，整理；5、其他领导安排的工作。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2000/06-2012/01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湖南品质生活管家服务有限公司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售后经理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财务制度建设1）制订公司财务管理、会计核算、会计监督、预算管理、审计监察等制度和工作程序；2）执行国家有关财务法律、法规、方针、政策和制度，保障公司合法经营。2.融资管理1）根据公司的经营要求，筹集企业运营所需资金，满足公司战略发展的资金需求，审批公司重大资金流向；2）依照公司对资金的需求，疏通融资渠道，维护与金融机构的良好关系，满足公司在经营运作中的资金需求。3.财务工作管理1）负责公司日常财务管理、会计核算、会计监督、成本管理、预算管理、审计监察等工作。4.财务监控1）负责对公司日常资金运作进行监控；2）按照公司规定的权限对公司各部门的各项预算、费用进化进行审批；3）监督财务计划的执行情况，控制各项费用的使用。5.财务分析与预测1）负责对公司经营状况进行阶段性的财务分析与财务预测，并提出财务改进方案；2）负责向公司提交财务分析及预测报告，为公司经营决策提出合理化建议、意见。6.负责部门内人员的管理、考核，监督其各项业务工作。7.负责公司IPO上市的各项规范及方案的实施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2008/01-2015/05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充分利用高校资源推进党内法规制度建设研究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速卖通店铺的运营和维护，回复客服邮件，及时处理订单；2、负责店铺产品上传、listing优化、产品信息更新工作；3、妥善处理客户投诉与纠纷，提高买家满意度，保持账号指标健康运行；4、跟进市场行情，制定合理有竞争的销售价格；5、负责销售市场调查及分析，制定销售策略及推广计划，达成销售业绩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2009.03-2013.05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大数据时代我国社会公德治理的运行机制研究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1、会计核算管理；2、财务报表审核；3、合并报表编制；4、财务分析。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