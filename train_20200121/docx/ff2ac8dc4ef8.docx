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闵兰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15907131717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0ucn5@aol.com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:内蒙古省阿拉善盟市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内蒙古省阿拉善盟市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2002.09-2006.09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北京经济管理职业学院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生物医学工程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2009.06-2013.06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北京教育学院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2003.08-2007.08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2001年02月-2016年12月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深圳市万通顺达科技股份有限公司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各区的区域经理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建立、健全项目供水、供电等分管设备操作、维护规程和管理制度；2、协助生产经理制定机电安装计划；3、负责对机电施工进行总协调；4、负责各项安装专项施工方案的技术答疑；5、组织或参与设计交底、设计审核、变更审核等日常管理工作；6、负责监督、参与验收机电安装；7、监督和指导相关人员正确使用和操作电气设备；8、负责对新员工进行机械及电气知识的教育培训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1995/04-2017/06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江苏联著实业股份有限公司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安全管理员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负责私有云相关产品的设计、开发和测试工作；与业务部门紧密配合，保障良好的用户体验；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2000.09-2015.07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福建华威集团有限公司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行政综合部负责人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1997/03-2017/08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广州嘻空网络科技有限公司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物业维修人员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