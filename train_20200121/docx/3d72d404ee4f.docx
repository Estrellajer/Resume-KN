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汤进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2009.02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吉林省通化市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13805934783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m5z2v7@ask.com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2012.04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2016.04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首都联合职工大学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2014.12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2018.12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北京北大方正软件职业技术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2003.01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2007.01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中国人民公安大学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2005/08-2014/06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四川华美津桥出国服务有限公司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HRBP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根据总部的指引执行活动，推动及监督大广州地区销售人员执行到位；2、检查年度项目、阶段性主题活动及长期项目的执行情况；3、管理所辖地区的费用、物料资源并进行合理分配；4、协助及监控第三方执行公司进行促销员管理；5、通过市场数据分析，发现市场机会，给予市场改善建议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2004.08-2015.04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徕卡测量系统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新媒体运营专员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在公司战略、政策框架下，积极建立高净值客户、机构客户与各类渠道的合作关系，提供专业的金融投资服务与建议，为客户提供适合的私募基金产品组合；2、编制个人的业务发展计划，按照公司要求完成个人的业绩目标;3、根据对客户需求分析和市场变化的判断，及时传达市场较新资讯，对公司的产品和服务及销售政策提出改进建议;4、组织开展各类客户活动；5、积极协助其他同事完成必要的工作及领导交办的工作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2007/07-2019/12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德才装饰股份有限公司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51Talk销售培训师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1.收集及统计部门需求数据，定期更新数据报表并进行分类保管；2.通过数据软件对数据进行有针对性的分析，重点标注异常数据；3.负责与各部门的协调沟通，完成上级领导临时交办的工作。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2001/07-2013/06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广东国图勘测地理信息有限公司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资料员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跟进Facebook、亚马逊、速卖通、Ebay等电商平台热卖新品，寻找货源，推荐上架；2、负责跟进供应商新品，满足编辑上传的需求量；3、负责自己调研产品的后续工作，图片侵权处理、客服相关问题咨询、采购相关问题处理；4、日常工作处理，如产品属性核查、清仓、缺货下架，定期分析总结对应负责的产品的销售情况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2005/07-2017/01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岭南文化融入大学生思想政治教育研究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批签发数据库的更新和整理并定期进行行业分析；2.跟踪处于临床研究中的疫苗产品的状态；3.维护更新国内疫苗产品的产品信息，包括但不限于包装、说明书、DA、PPT、软文等；4.搜集行业内的分析报告；5.辅助策略分析专员收集国外疫苗产品信息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