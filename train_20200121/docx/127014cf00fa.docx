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120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3" w:type="dxa"/>
          <w:left w:w="108" w:type="dxa"/>
          <w:bottom w:w="113" w:type="dxa"/>
          <w:right w:w="108" w:type="dxa"/>
        </w:tblCellMar>
      </w:tblPr>
      <w:tblGrid>
        <w:gridCol w:w="3322"/>
        <w:gridCol w:w="87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13" w:type="dxa"/>
            <w:left w:w="108" w:type="dxa"/>
            <w:bottom w:w="113" w:type="dxa"/>
            <w:right w:w="108" w:type="dxa"/>
          </w:tblCellMar>
        </w:tblPrEx>
        <w:trPr>
          <w:trHeight w:val="16537" w:hRule="atLeast"/>
        </w:trPr>
        <w:tc>
          <w:tcPr>
            <w:tcW w:w="3322" w:type="dxa"/>
            <w:shd w:val="clear" w:color="auto" w:fill="489CA2"/>
          </w:tcPr>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3"/>
              <w:widowControl w:val="0"/>
              <w:spacing w:before="0" w:beforeAutospacing="0" w:after="0" w:afterAutospacing="0" w:line="600" w:lineRule="exact"/>
              <w:jc w:val="center"/>
              <w:rPr>
                <w:rFonts w:hint="default" w:ascii="微软雅黑" w:hAnsi="微软雅黑" w:eastAsia="微软雅黑"/>
                <w:color w:val="FFFFFF"/>
                <w:kern w:val="24"/>
                <w:sz w:val="44"/>
                <w:szCs w:val="44"/>
                <w:lang w:val="en-US" w:eastAsia="zh-CN"/>
              </w:rPr>
            </w:pPr>
            <w:r>
              <w:rPr>
                <w:rFonts w:hint="eastAsia" w:ascii="微软雅黑" w:hAnsi="微软雅黑" w:eastAsia="微软雅黑"/>
                <w:color w:val="FFFFFF"/>
                <w:kern w:val="24"/>
                <w:sz w:val="44"/>
                <w:szCs w:val="44"/>
                <w:lang w:val="en-US" w:eastAsia="zh-CN"/>
              </w:rPr>
              <w:t>戴舒</w:t>
            </w:r>
          </w:p>
          <w:p>
            <w:pPr>
              <w:pStyle w:val="8"/>
              <w:widowControl w:val="0"/>
              <w:jc w:val="both"/>
            </w:pPr>
          </w:p>
          <w:p>
            <w:pPr>
              <w:pStyle w:val="8"/>
              <w:widowControl w:val="0"/>
              <w:jc w:val="both"/>
            </w:pPr>
          </w:p>
          <w:p>
            <w:pPr>
              <w:pStyle w:val="3"/>
              <w:widowControl w:val="0"/>
              <w:tabs>
                <w:tab w:val="left" w:pos="220"/>
              </w:tabs>
              <w:spacing w:before="0" w:beforeAutospacing="0" w:after="0" w:afterAutospacing="0"/>
              <w:ind w:left="482"/>
              <w:rPr>
                <w:rFonts w:hint="default" w:eastAsia="微软雅黑"/>
                <w:lang w:val="en-US" w:eastAsia="zh-CN"/>
              </w:rPr>
            </w:pPr>
            <w:bookmarkStart w:id="0" w:name="post_name"/>
            <w:r>
              <w:rPr>
                <w:rFonts w:hint="eastAsia" w:hAnsi="微软雅黑" w:eastAsia="微软雅黑" w:cs="Times New Roman"/>
                <w:color w:val="FFFFFF"/>
                <w:kern w:val="24"/>
                <w:sz w:val="22"/>
                <w:szCs w:val="22"/>
              </w:rPr>
              <w:t>意向岗位：</w:t>
            </w:r>
            <w:bookmarkEnd w:id="0"/>
            <w:r>
              <w:rPr>
                <w:rFonts w:hint="eastAsia" w:hAnsi="微软雅黑" w:eastAsia="微软雅黑" w:cs="Times New Roman"/>
                <w:color w:val="FFFFFF"/>
                <w:kern w:val="24"/>
                <w:sz w:val="22"/>
                <w:szCs w:val="22"/>
                <w:lang w:val="en-US" w:eastAsia="zh-CN"/>
              </w:rPr>
              <w:t>前端开发</w:t>
            </w:r>
          </w:p>
          <w:p>
            <w:pPr>
              <w:pStyle w:val="8"/>
              <w:widowControl w:val="0"/>
              <w:jc w:val="both"/>
            </w:pPr>
          </w:p>
          <w:p>
            <w:pPr>
              <w:pStyle w:val="8"/>
              <w:widowControl w:val="0"/>
              <w:jc w:val="both"/>
            </w:pPr>
          </w:p>
          <w:p>
            <w:pPr>
              <w:pStyle w:val="3"/>
              <w:widowControl w:val="0"/>
              <w:spacing w:before="0" w:beforeAutospacing="0" w:after="0" w:afterAutospacing="0" w:line="500" w:lineRule="exact"/>
              <w:ind w:left="482"/>
              <w:jc w:val="both"/>
              <w:textAlignment w:val="bottom"/>
              <w:rPr>
                <w:rFonts w:ascii="微软雅黑" w:hAnsi="微软雅黑" w:eastAsia="微软雅黑" w:cs="微软雅黑"/>
                <w:color w:val="FFFFFF"/>
                <w:kern w:val="2"/>
                <w:sz w:val="22"/>
                <w:szCs w:val="22"/>
              </w:rPr>
            </w:pPr>
            <w:r>
              <w:rPr>
                <w:rFonts w:hint="eastAsia" w:ascii="微软雅黑" w:hAnsi="微软雅黑" w:eastAsia="微软雅黑" w:cs="微软雅黑"/>
                <w:color w:val="FFFFFF"/>
                <w:kern w:val="2"/>
                <w:sz w:val="18"/>
                <w:szCs w:val="18"/>
              </w:rPr>
              <w:t>出生日期：</w:t>
            </w:r>
            <w:r>
              <w:rPr>
                <w:rFonts w:hint="eastAsia" w:ascii="微软雅黑" w:hAnsi="微软雅黑" w:eastAsia="微软雅黑" w:cs="微软雅黑"/>
                <w:color w:val="FFFFFF"/>
                <w:kern w:val="2"/>
                <w:sz w:val="18"/>
                <w:szCs w:val="18"/>
                <w:lang w:val="en-US" w:eastAsia="zh-CN"/>
              </w:rPr>
              <w:t>2004.09</w:t>
            </w:r>
            <w:r>
              <w:rPr>
                <w:rFonts w:hint="eastAsia" w:ascii="微软雅黑" w:hAnsi="微软雅黑" w:eastAsia="微软雅黑" w:cs="微软雅黑"/>
                <w:color w:val="FFFFFF"/>
                <w:kern w:val="2"/>
                <w:sz w:val="22"/>
                <w:szCs w:val="22"/>
              </w:rPr>
              <w:tab/>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lang w:val="en-US" w:eastAsia="zh-CN"/>
              </w:rPr>
              <w:t>籍贯</w:t>
            </w:r>
            <w:r>
              <w:rPr>
                <w:rFonts w:hint="eastAsia" w:ascii="微软雅黑" w:hAnsi="微软雅黑" w:eastAsia="微软雅黑" w:cs="微软雅黑"/>
                <w:color w:val="FFFFFF"/>
                <w:kern w:val="2"/>
                <w:sz w:val="18"/>
                <w:szCs w:val="18"/>
              </w:rPr>
              <w:t>：</w:t>
            </w:r>
            <w:r>
              <w:rPr>
                <w:rFonts w:hint="eastAsia" w:ascii="微软雅黑" w:hAnsi="微软雅黑" w:eastAsia="微软雅黑" w:cs="微软雅黑"/>
                <w:color w:val="FFFFFF"/>
                <w:kern w:val="2"/>
                <w:sz w:val="18"/>
                <w:szCs w:val="18"/>
                <w:lang w:val="en-US" w:eastAsia="zh-CN"/>
              </w:rPr>
              <w:t>河北省秦皇岛市</w:t>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rPr>
              <w:t>工作年限：</w:t>
            </w:r>
            <w:r>
              <w:rPr>
                <w:rFonts w:hint="eastAsia" w:ascii="微软雅黑" w:hAnsi="微软雅黑" w:eastAsia="微软雅黑" w:cs="微软雅黑"/>
                <w:color w:val="FFFFFF"/>
                <w:kern w:val="2"/>
                <w:sz w:val="18"/>
                <w:szCs w:val="18"/>
                <w:lang w:val="en-US" w:eastAsia="zh-CN"/>
              </w:rPr>
              <w:t>3年</w:t>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rPr>
              <w:t>电话：</w:t>
            </w:r>
            <w:r>
              <w:rPr>
                <w:rFonts w:hint="eastAsia" w:ascii="微软雅黑" w:hAnsi="微软雅黑" w:eastAsia="微软雅黑" w:cs="微软雅黑"/>
                <w:color w:val="FFFFFF"/>
                <w:kern w:val="2"/>
                <w:sz w:val="18"/>
                <w:szCs w:val="18"/>
                <w:lang w:val="en-US" w:eastAsia="zh-CN"/>
              </w:rPr>
              <w:t>15205677225</w:t>
            </w:r>
          </w:p>
          <w:p>
            <w:pPr>
              <w:pStyle w:val="3"/>
              <w:widowControl w:val="0"/>
              <w:tabs>
                <w:tab w:val="left" w:pos="440"/>
              </w:tabs>
              <w:wordWrap w:val="0"/>
              <w:autoSpaceDE w:val="0"/>
              <w:autoSpaceDN w:val="0"/>
              <w:spacing w:before="0" w:beforeAutospacing="0" w:after="0" w:afterAutospacing="0" w:line="500" w:lineRule="exact"/>
              <w:ind w:left="482"/>
              <w:textAlignment w:val="bottom"/>
              <w:rPr>
                <w:rFonts w:ascii="微软雅黑" w:hAnsi="微软雅黑" w:eastAsia="微软雅黑" w:cs="微软雅黑"/>
                <w:color w:val="FFFFFF"/>
                <w:kern w:val="2"/>
                <w:sz w:val="18"/>
                <w:szCs w:val="18"/>
              </w:rPr>
            </w:pPr>
            <w:r>
              <w:rPr>
                <w:rFonts w:hint="eastAsia" w:ascii="微软雅黑" w:hAnsi="微软雅黑" w:eastAsia="微软雅黑" w:cs="微软雅黑"/>
                <w:color w:val="FFFFFF"/>
                <w:sz w:val="18"/>
                <w:szCs w:val="18"/>
              </w:rPr>
              <w:t>邮箱：</w:t>
            </w:r>
            <w:bookmarkStart w:id="1" w:name="email"/>
            <w:r>
              <w:rPr>
                <w:rFonts w:hint="eastAsia" w:ascii="微软雅黑" w:hAnsi="微软雅黑" w:eastAsia="微软雅黑" w:cs="微软雅黑"/>
                <w:color w:val="FFFFFF"/>
                <w:sz w:val="18"/>
                <w:szCs w:val="18"/>
              </w:rPr>
              <w:t>gfbg0ex@yeah.net</w:t>
            </w:r>
            <w:r>
              <w:rPr>
                <w:rFonts w:hint="eastAsia" w:ascii="微软雅黑" w:hAnsi="微软雅黑" w:eastAsia="微软雅黑" w:cs="微软雅黑"/>
                <w:color w:val="FFFFFF"/>
                <w:sz w:val="18"/>
                <w:szCs w:val="18"/>
              </w:rPr>
              <w:t xml:space="preserve"> </w:t>
            </w:r>
            <w:bookmarkEnd w:id="1"/>
          </w:p>
          <w:p/>
          <w:p/>
          <w:p>
            <w:pPr>
              <w:pStyle w:val="9"/>
              <w:jc w:val="center"/>
            </w:pPr>
            <w:bookmarkStart w:id="2" w:name="hobbies"/>
            <w:r>
              <w:rPr>
                <w:rFonts w:hint="eastAsia"/>
              </w:rPr>
              <w:t>兴趣爱好</w:t>
            </w:r>
            <w:bookmarkEnd w:id="2"/>
          </w:p>
          <w:p>
            <w:pPr>
              <w:pStyle w:val="10"/>
              <w:ind w:left="600" w:leftChars="268" w:hanging="10" w:hangingChars="5"/>
            </w:pPr>
            <w:bookmarkStart w:id="3" w:name="hobbies_content"/>
            <w:r>
              <w:rPr>
                <w:rFonts w:hint="eastAsia"/>
                <w:lang w:val="en-US" w:eastAsia="zh-CN"/>
              </w:rPr>
              <w:t>编程</w:t>
            </w:r>
            <w:r>
              <w:rPr>
                <w:rFonts w:hint="eastAsia"/>
              </w:rPr>
              <w:t>、看电影、音乐</w:t>
            </w:r>
            <w:bookmarkEnd w:id="3"/>
          </w:p>
        </w:tc>
        <w:tc>
          <w:tcPr>
            <w:tcW w:w="8744" w:type="dxa"/>
          </w:tcPr>
          <w:p>
            <w:pPr>
              <w:pStyle w:val="11"/>
              <w:widowControl w:val="0"/>
              <w:jc w:val="both"/>
            </w:pPr>
            <w:bookmarkStart w:id="4" w:name="education"/>
            <w:r>
              <mc:AlternateContent>
                <mc:Choice Requires="wpg">
                  <w:drawing>
                    <wp:inline distT="0" distB="0" distL="0" distR="0">
                      <wp:extent cx="2223135" cy="274320"/>
                      <wp:effectExtent l="0" t="0" r="5715" b="11430"/>
                      <wp:docPr id="33" name="组合 33"/>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34" name="组合 47"/>
                              <wpg:cNvGrpSpPr/>
                              <wpg:grpSpPr>
                                <a:xfrm>
                                  <a:off x="0" y="0"/>
                                  <a:ext cx="2098718" cy="258859"/>
                                  <a:chOff x="0" y="0"/>
                                  <a:chExt cx="2098718" cy="258859"/>
                                </a:xfrm>
                              </wpg:grpSpPr>
                              <wps:wsp>
                                <wps:cNvPr id="35"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36"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37"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hint="eastAsia" w:ascii="微软雅黑" w:hAnsi="微软雅黑" w:eastAsia="微软雅黑" w:cstheme="minorBidi"/>
                                        <w:color w:val="FFFFFF"/>
                                        <w:kern w:val="24"/>
                                      </w:rPr>
                                      <w:t>教育背景</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">
                      <o:lock v:ext="edit" aspectratio="f"/>
                      <v:group id="组合 47" o:spid="_x0000_s1026" o:spt="203" style="position:absolute;left:0;top:0;height:258859;width:2098718;" coordsize="2098718,258859"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7H/hjrwAAADb&#10;AAAADwAAAGRycy9kb3ducmV2LnhtbEWPT4vCMBTE74LfITzBi2iq4iLVtKBQEGTB1T14fDTPpti8&#10;lCb++/YbQdjjMDO/Ydb50zbiTp2vHSuYThIQxKXTNVcKfk/FeAnCB2SNjWNS8CIPedbvrTHV7sE/&#10;dD+GSkQI+xQVmBDaVEpfGrLoJ64ljt7FdRZDlF0ldYePCLeNnCXJl7RYc1ww2NLWUHk93qyCzbL4&#10;rvFU3kZkzkWzmZHdH0ZKDQfTZAUi0DP8hz/tnVYwX8D7S/wBM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x/4Y6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u2Ay9LwAAADb&#10;AAAADwAAAGRycy9kb3ducmV2LnhtbEWPS2vDMBCE74X8B7GB3BrZLeThWA6h1JBLDnmQ82JtbBNr&#10;JSzl+eujQiHHYWa+YfLl3XTiSr1vLStIxwkI4srqlmsFh335OQPhA7LGzjIpeJCHZTH4yDHT9sZb&#10;uu5CLSKEfYYKmhBcJqWvGjLox9YRR+9ke4Mhyr6WusdbhJtOfiXJRBpsOS406Oinoeq8uxgFq8Bu&#10;astyVvP+cnTP301qtnOlRsM0WYAIdA/v8H97rRV8T+DvS/wBsn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gMvS8AAAA&#10;2wAAAA8AAAAAAAAAAQAgAAAAIgAAAGRycy9kb3ducmV2LnhtbFBLAQIUABQAAAAIAIdO4kAzLwWe&#10;OwAAADkAAAAQAAAAAAAAAAEAIAAAAAsBAABkcnMvc2hhcGV4bWwueG1sUEsFBgAAAAAGAAYAWwEA&#10;ALUDAAA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h+9C4rwAAADb&#10;AAAADwAAAGRycy9kb3ducmV2LnhtbEWPzWsCMRTE7wX/h/AK3jTxo2q3Rg8tgieLn+DtsXnuLt28&#10;LJvorv+9EYQeh5n5DTNftrYUN6p94VjDoK9AEKfOFJxpOOxXvRkIH5ANlo5Jw508LBedtzkmxjW8&#10;pdsuZCJC2CeoIQ+hSqT0aU4Wfd9VxNG7uNpiiLLOpKmxiXBbyqFSE2mx4LiQY0XfOaV/u6vVcNxc&#10;zqex+s1+7EfVuFZJtp9S6+77QH2BCNSG//CrvTYaRlN4fok/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fvQuK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3"/>
                                <w:spacing w:before="0" w:beforeAutospacing="0" w:after="0" w:afterAutospacing="0" w:line="288" w:lineRule="exact"/>
                              </w:pPr>
                              <w:r>
                                <w:rPr>
                                  <w:rFonts w:hint="eastAsia" w:ascii="微软雅黑" w:hAnsi="微软雅黑" w:eastAsia="微软雅黑" w:cstheme="minorBidi"/>
                                  <w:color w:val="FFFFFF"/>
                                  <w:kern w:val="24"/>
                                </w:rPr>
                                <w:t>教育背景</w:t>
                              </w:r>
                            </w:p>
                          </w:txbxContent>
                        </v:textbox>
                      </v:shape>
                      <w10:wrap type="none"/>
                      <w10:anchorlock/>
                    </v:group>
                  </w:pict>
                </mc:Fallback>
              </mc:AlternateContent>
            </w:r>
            <w:bookmarkEnd w:id="4"/>
          </w:p>
          <w:p>
            <w:pPr>
              <w:pStyle w:val="3"/>
              <w:widowControl w:val="0"/>
              <w:tabs>
                <w:tab w:val="left" w:pos="3206"/>
                <w:tab w:val="left" w:pos="5481"/>
              </w:tabs>
              <w:spacing w:before="0" w:beforeAutospacing="0" w:after="0" w:afterAutospacing="0" w:line="360" w:lineRule="exact"/>
              <w:ind w:left="476" w:right="476"/>
              <w:jc w:val="both"/>
              <w:rPr>
                <w:rFonts w:ascii="微软雅黑" w:hAnsi="微软雅黑" w:eastAsia="微软雅黑" w:cstheme="minorBidi"/>
                <w:color w:val="000000"/>
                <w:sz w:val="22"/>
                <w:szCs w:val="22"/>
              </w:rPr>
            </w:pPr>
            <w:bookmarkStart w:id="5" w:name="education_time_1"/>
            <w:bookmarkStart w:id="6" w:name="education_1"/>
            <w:r>
              <w:rPr>
                <w:rFonts w:hint="eastAsia" w:ascii="微软雅黑" w:hAnsi="微软雅黑" w:eastAsia="微软雅黑" w:cstheme="minorBidi"/>
                <w:color w:val="000000"/>
                <w:sz w:val="22"/>
                <w:szCs w:val="22"/>
                <w:lang w:val="en-US" w:eastAsia="zh-CN"/>
              </w:rPr>
              <w:t>2005.09</w:t>
            </w:r>
            <w:r>
              <w:rPr>
                <w:rFonts w:hint="eastAsia" w:ascii="微软雅黑" w:hAnsi="微软雅黑" w:eastAsia="微软雅黑" w:cstheme="minorBidi"/>
                <w:color w:val="000000"/>
                <w:sz w:val="22"/>
                <w:szCs w:val="22"/>
              </w:rPr>
              <w:t xml:space="preserve"> -- </w:t>
            </w:r>
            <w:bookmarkEnd w:id="5"/>
            <w:r>
              <w:rPr>
                <w:rFonts w:hint="eastAsia" w:ascii="微软雅黑" w:hAnsi="微软雅黑" w:eastAsia="微软雅黑" w:cstheme="minorBidi"/>
                <w:color w:val="000000"/>
                <w:sz w:val="22"/>
                <w:szCs w:val="22"/>
                <w:lang w:val="en-US" w:eastAsia="zh-CN"/>
              </w:rPr>
              <w:t>2009.09</w:t>
            </w:r>
            <w:r>
              <w:rPr>
                <w:rFonts w:hint="eastAsia" w:ascii="微软雅黑" w:hAnsi="微软雅黑" w:eastAsia="微软雅黑" w:cstheme="minorBidi"/>
                <w:color w:val="000000"/>
                <w:sz w:val="22"/>
                <w:szCs w:val="22"/>
              </w:rPr>
              <w:tab/>
            </w:r>
            <w:r>
              <w:rPr>
                <w:rFonts w:hint="eastAsia" w:ascii="微软雅黑" w:hAnsi="微软雅黑" w:eastAsia="微软雅黑" w:cstheme="minorBidi"/>
                <w:color w:val="000000"/>
                <w:sz w:val="22"/>
                <w:szCs w:val="22"/>
                <w:lang w:val="en-US" w:eastAsia="zh-CN"/>
              </w:rPr>
              <w:t>北京政法职业学院</w:t>
            </w:r>
            <w:r>
              <w:rPr>
                <w:rFonts w:hint="eastAsia" w:ascii="微软雅黑" w:hAnsi="微软雅黑" w:eastAsia="微软雅黑" w:cstheme="minorBidi"/>
                <w:color w:val="000000"/>
                <w:sz w:val="22"/>
                <w:szCs w:val="22"/>
              </w:rPr>
              <w:tab/>
            </w:r>
            <w:bookmarkStart w:id="7" w:name="education_degree_1"/>
            <w:r>
              <w:rPr>
                <w:rFonts w:hint="eastAsia" w:ascii="微软雅黑" w:hAnsi="微软雅黑" w:eastAsia="微软雅黑" w:cstheme="minorBidi"/>
                <w:color w:val="000000"/>
                <w:sz w:val="22"/>
                <w:szCs w:val="22"/>
              </w:rPr>
              <w:t>博士学位</w:t>
            </w:r>
            <w:bookmarkEnd w:id="7"/>
          </w:p>
          <w:p>
            <w:pPr>
              <w:pStyle w:val="3"/>
              <w:widowControl w:val="0"/>
              <w:tabs>
                <w:tab w:val="left" w:pos="3206"/>
                <w:tab w:val="left" w:pos="5481"/>
              </w:tabs>
              <w:spacing w:before="0" w:beforeAutospacing="0" w:after="0" w:afterAutospacing="0" w:line="360" w:lineRule="exact"/>
              <w:ind w:left="476" w:right="476"/>
              <w:jc w:val="both"/>
              <w:rPr>
                <w:rFonts w:ascii="微软雅黑" w:hAnsi="微软雅黑" w:eastAsia="微软雅黑" w:cstheme="minorBidi"/>
                <w:color w:val="000000"/>
                <w:sz w:val="22"/>
                <w:szCs w:val="22"/>
              </w:rPr>
            </w:pPr>
            <w:bookmarkStart w:id="5" w:name="education_time_1"/>
            <w:bookmarkStart w:id="6" w:name="education_1"/>
            <w:r>
              <w:rPr>
                <w:rFonts w:hint="eastAsia" w:ascii="微软雅黑" w:hAnsi="微软雅黑" w:eastAsia="微软雅黑" w:cstheme="minorBidi"/>
                <w:color w:val="000000"/>
                <w:sz w:val="22"/>
                <w:szCs w:val="22"/>
                <w:lang w:val="en-US" w:eastAsia="zh-CN"/>
              </w:rPr>
              <w:t>2005.08</w:t>
            </w:r>
            <w:r>
              <w:rPr>
                <w:rFonts w:hint="eastAsia" w:ascii="微软雅黑" w:hAnsi="微软雅黑" w:eastAsia="微软雅黑" w:cstheme="minorBidi"/>
                <w:color w:val="000000"/>
                <w:sz w:val="22"/>
                <w:szCs w:val="22"/>
              </w:rPr>
              <w:t xml:space="preserve"> -- </w:t>
            </w:r>
            <w:bookmarkEnd w:id="5"/>
            <w:r>
              <w:rPr>
                <w:rFonts w:hint="eastAsia" w:ascii="微软雅黑" w:hAnsi="微软雅黑" w:eastAsia="微软雅黑" w:cstheme="minorBidi"/>
                <w:color w:val="000000"/>
                <w:sz w:val="22"/>
                <w:szCs w:val="22"/>
                <w:lang w:val="en-US" w:eastAsia="zh-CN"/>
              </w:rPr>
              <w:t>2009.08</w:t>
            </w:r>
            <w:r>
              <w:rPr>
                <w:rFonts w:hint="eastAsia" w:ascii="微软雅黑" w:hAnsi="微软雅黑" w:eastAsia="微软雅黑" w:cstheme="minorBidi"/>
                <w:color w:val="000000"/>
                <w:sz w:val="22"/>
                <w:szCs w:val="22"/>
              </w:rPr>
              <w:tab/>
            </w:r>
            <w:r>
              <w:rPr>
                <w:rFonts w:hint="eastAsia" w:ascii="微软雅黑" w:hAnsi="微软雅黑" w:eastAsia="微软雅黑" w:cstheme="minorBidi"/>
                <w:color w:val="000000"/>
                <w:sz w:val="22"/>
                <w:szCs w:val="22"/>
                <w:lang w:val="en-US" w:eastAsia="zh-CN"/>
              </w:rPr>
              <w:t>中央民族大学</w:t>
            </w:r>
            <w:r>
              <w:rPr>
                <w:rFonts w:hint="eastAsia" w:ascii="微软雅黑" w:hAnsi="微软雅黑" w:eastAsia="微软雅黑" w:cstheme="minorBidi"/>
                <w:color w:val="000000"/>
                <w:sz w:val="22"/>
                <w:szCs w:val="22"/>
              </w:rPr>
              <w:tab/>
            </w:r>
            <w:bookmarkStart w:id="7" w:name="education_degree_1"/>
            <w:r>
              <w:rPr>
                <w:rFonts w:hint="eastAsia" w:ascii="微软雅黑" w:hAnsi="微软雅黑" w:eastAsia="微软雅黑" w:cstheme="minorBidi"/>
                <w:color w:val="000000"/>
                <w:sz w:val="22"/>
                <w:szCs w:val="22"/>
              </w:rPr>
              <w:t>博士学位</w:t>
            </w:r>
            <w:bookmarkEnd w:id="7"/>
          </w:p>
          <w:p>
            <w:pPr>
              <w:pStyle w:val="3"/>
              <w:widowControl w:val="0"/>
              <w:tabs>
                <w:tab w:val="left" w:pos="3206"/>
                <w:tab w:val="left" w:pos="5481"/>
              </w:tabs>
              <w:spacing w:before="0" w:beforeAutospacing="0" w:after="0" w:afterAutospacing="0" w:line="360" w:lineRule="exact"/>
              <w:ind w:left="476" w:right="476"/>
              <w:jc w:val="both"/>
              <w:rPr>
                <w:rFonts w:ascii="微软雅黑" w:hAnsi="微软雅黑" w:eastAsia="微软雅黑" w:cstheme="minorBidi"/>
                <w:color w:val="000000"/>
                <w:sz w:val="22"/>
                <w:szCs w:val="22"/>
              </w:rPr>
            </w:pPr>
            <w:bookmarkStart w:id="5" w:name="education_time_1"/>
            <w:bookmarkStart w:id="6" w:name="education_1"/>
            <w:r>
              <w:rPr>
                <w:rFonts w:hint="eastAsia" w:ascii="微软雅黑" w:hAnsi="微软雅黑" w:eastAsia="微软雅黑" w:cstheme="minorBidi"/>
                <w:color w:val="000000"/>
                <w:sz w:val="22"/>
                <w:szCs w:val="22"/>
                <w:lang w:val="en-US" w:eastAsia="zh-CN"/>
              </w:rPr>
              <w:t>2007.05</w:t>
            </w:r>
            <w:r>
              <w:rPr>
                <w:rFonts w:hint="eastAsia" w:ascii="微软雅黑" w:hAnsi="微软雅黑" w:eastAsia="微软雅黑" w:cstheme="minorBidi"/>
                <w:color w:val="000000"/>
                <w:sz w:val="22"/>
                <w:szCs w:val="22"/>
              </w:rPr>
              <w:t xml:space="preserve"> -- </w:t>
            </w:r>
            <w:bookmarkEnd w:id="5"/>
            <w:r>
              <w:rPr>
                <w:rFonts w:hint="eastAsia" w:ascii="微软雅黑" w:hAnsi="微软雅黑" w:eastAsia="微软雅黑" w:cstheme="minorBidi"/>
                <w:color w:val="000000"/>
                <w:sz w:val="22"/>
                <w:szCs w:val="22"/>
                <w:lang w:val="en-US" w:eastAsia="zh-CN"/>
              </w:rPr>
              <w:t>2011.05</w:t>
            </w:r>
            <w:r>
              <w:rPr>
                <w:rFonts w:hint="eastAsia" w:ascii="微软雅黑" w:hAnsi="微软雅黑" w:eastAsia="微软雅黑" w:cstheme="minorBidi"/>
                <w:color w:val="000000"/>
                <w:sz w:val="22"/>
                <w:szCs w:val="22"/>
              </w:rPr>
              <w:tab/>
            </w:r>
            <w:r>
              <w:rPr>
                <w:rFonts w:hint="eastAsia" w:ascii="微软雅黑" w:hAnsi="微软雅黑" w:eastAsia="微软雅黑" w:cstheme="minorBidi"/>
                <w:color w:val="000000"/>
                <w:sz w:val="22"/>
                <w:szCs w:val="22"/>
                <w:lang w:val="en-US" w:eastAsia="zh-CN"/>
              </w:rPr>
              <w:t>北京农学院</w:t>
            </w:r>
            <w:r>
              <w:rPr>
                <w:rFonts w:hint="eastAsia" w:ascii="微软雅黑" w:hAnsi="微软雅黑" w:eastAsia="微软雅黑" w:cstheme="minorBidi"/>
                <w:color w:val="000000"/>
                <w:sz w:val="22"/>
                <w:szCs w:val="22"/>
              </w:rPr>
              <w:tab/>
            </w:r>
            <w:bookmarkStart w:id="7" w:name="education_degree_1"/>
            <w:r>
              <w:rPr>
                <w:rFonts w:hint="eastAsia" w:ascii="微软雅黑" w:hAnsi="微软雅黑" w:eastAsia="微软雅黑" w:cstheme="minorBidi"/>
                <w:color w:val="000000"/>
                <w:sz w:val="22"/>
                <w:szCs w:val="22"/>
              </w:rPr>
              <w:t>学士学位</w:t>
            </w:r>
            <w:bookmarkEnd w:id="7"/>
          </w:p>
          <w:bookmarkEnd w:id="6"/>
          <w:p>
            <w:pPr>
              <w:pStyle w:val="8"/>
              <w:widowControl w:val="0"/>
              <w:jc w:val="both"/>
            </w:pPr>
          </w:p>
          <w:p>
            <w:pPr>
              <w:pStyle w:val="11"/>
              <w:widowControl w:val="0"/>
              <w:jc w:val="both"/>
            </w:pPr>
            <w:bookmarkStart w:id="8" w:name="work"/>
            <w:r>
              <mc:AlternateContent>
                <mc:Choice Requires="wpg">
                  <w:drawing>
                    <wp:inline distT="0" distB="0" distL="0" distR="0">
                      <wp:extent cx="2223135" cy="274320"/>
                      <wp:effectExtent l="0" t="0" r="5715" b="11430"/>
                      <wp:docPr id="40" name="组合 40"/>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41" name="组合 47"/>
                              <wpg:cNvGrpSpPr/>
                              <wpg:grpSpPr>
                                <a:xfrm>
                                  <a:off x="0" y="0"/>
                                  <a:ext cx="2098718" cy="258859"/>
                                  <a:chOff x="0" y="0"/>
                                  <a:chExt cx="2098718" cy="258859"/>
                                </a:xfrm>
                              </wpg:grpSpPr>
                              <wps:wsp>
                                <wps:cNvPr id="42"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43"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44"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ascii="微软雅黑" w:hAnsi="微软雅黑" w:eastAsia="微软雅黑" w:cstheme="minorBidi"/>
                                        <w:color w:val="FFFFFF"/>
                                        <w:kern w:val="24"/>
                                      </w:rPr>
                                      <w:t>工作经历</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">
                      <o:lock v:ext="edit" aspectratio="f"/>
                      <v:group id="组合 47" o:spid="_x0000_s1026" o:spt="203" style="position:absolute;left:0;top:0;height:258859;width:2098718;" coordsize="2098718,258859"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O5AKh7wAAADb&#10;AAAADwAAAGRycy9kb3ducmV2LnhtbEWPW4vCMBSE3wX/QzjCvsiaWkSkmhYUCguL4O1hHw/NsSk2&#10;J6WJl/33RhB8HGbmG2ZVPGwrbtT7xrGC6SQBQVw53XCt4HQsvxcgfEDW2DomBf/kociHgxVm2t15&#10;T7dDqEWEsM9QgQmhy6T0lSGLfuI64uidXW8xRNnXUvd4j3DbyjRJ5tJiw3HBYEcbQ9XlcLUK1oty&#10;2+Cxuo7J/JXtOiX7uxsr9TWaJksQgR7hE363f7SCWQqvL/EHyP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uQCoe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8xHiEbsAAADb&#10;AAAADwAAAGRycy9kb3ducmV2LnhtbEWPzYvCMBTE7wv+D+EJ3ta0KqtWo4hY2IsHP/D8aJ5tsXkJ&#10;Tfz86zeCsMdhZn7DzJcP04gbtb62rCDtJyCIC6trLhUcD/n3BIQPyBoby6TgSR6Wi87XHDNt77yj&#10;2z6UIkLYZ6igCsFlUvqiIoO+bx1x9M62NRiibEupW7xHuGnkIEl+pMGa40KFjtYVFZf91ShYBXZj&#10;m+eTkg/Xk3tttqnZTZXqddNkBiLQI/yHP+1frWA0hPeX+APk4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xHiEbsAAADb&#10;AAAADwAAAAAAAAABACAAAAAiAAAAZHJzL2Rvd25yZXYueG1sUEsBAhQAFAAAAAgAh07iQDMvBZ47&#10;AAAAOQAAABAAAAAAAAAAAQAgAAAACgEAAGRycy9zaGFwZXhtbC54bWxQSwUGAAAAAAYABgBbAQAA&#10;tAMAA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Lzuv6L0AAADb&#10;AAAADwAAAGRycy9kb3ducmV2LnhtbEWPS2vDMBCE74H+B7GF3GIpwQ2tEyWHhkBODXUfkNtirR/U&#10;WhlLsd1/HxUKOQ4z8w2z3U+2FQP1vnGsYZkoEMSFMw1XGj4/jotnED4gG2wdk4Zf8rDfPcy2mBk3&#10;8jsNeahEhLDPUEMdQpdJ6YuaLPrEdcTRK11vMUTZV9L0OEa4beVKqbW02HBcqLGj15qKn/xqNXy9&#10;lZfvVJ2rg33qRjcpyfZFaj1/XKoNiEBTuIf/2yejIU3h70v8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O6/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3"/>
                                <w:spacing w:before="0" w:beforeAutospacing="0" w:after="0" w:afterAutospacing="0" w:line="288" w:lineRule="exact"/>
                              </w:pPr>
                              <w:r>
                                <w:rPr>
                                  <w:rFonts w:ascii="微软雅黑" w:hAnsi="微软雅黑" w:eastAsia="微软雅黑" w:cstheme="minorBidi"/>
                                  <w:color w:val="FFFFFF"/>
                                  <w:kern w:val="24"/>
                                </w:rPr>
                                <w:t>工作经历</w:t>
                              </w:r>
                            </w:p>
                          </w:txbxContent>
                        </v:textbox>
                      </v:shape>
                      <w10:wrap type="none"/>
                      <w10:anchorlock/>
                    </v:group>
                  </w:pict>
                </mc:Fallback>
              </mc:AlternateContent>
            </w:r>
            <w:bookmarkEnd w:id="8"/>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2002.02-2019.01</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安得智联科技股份有限公司</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人事经理</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1、负责根据审单人员制作的单证，准确无误的且符合逻辑地录入单证；2、负责进口货物的报关、报检及转关、退运等单证的审核，打单，对单，申报，打印并整理资料；3、打印正式的报关单和报告并整理报关单证；4、完成岗位职责内的报关报检系统的所有打单工作；5、完成上级安排的其他事宜。</w:t>
            </w:r>
            <w:bookmarkEnd w:id="9"/>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2000/09-2018/01</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上海中盈保险经纪有限公司江苏分公司</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数据专员</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1、教授俄语相关课程；2、严格根据课程安排，充分备课以完成教学任务3、按时完成学员信息的收集4、积极参加学校和部门组织的各种培训、教研、讲座、会议等活动；5、确保不在合同存续期间内到竞争或同类机构及学校承担相同或相近内容的授课任务；6、服从学校和部门的工作安排。</w:t>
            </w:r>
            <w:bookmarkEnd w:id="9"/>
          </w:p>
          <w:p>
            <w:pPr>
              <w:pStyle w:val="8"/>
              <w:widowControl w:val="0"/>
              <w:jc w:val="both"/>
            </w:pPr>
          </w:p>
          <w:p>
            <w:pPr>
              <w:pStyle w:val="11"/>
              <w:widowControl w:val="0"/>
              <w:jc w:val="both"/>
              <w:rPr>
                <w:rFonts w:ascii="微软雅黑" w:hAnsi="微软雅黑" w:eastAsia="微软雅黑"/>
                <w:color w:val="000000"/>
              </w:rPr>
            </w:pPr>
            <w:bookmarkStart w:id="11" w:name="project"/>
            <w:r>
              <mc:AlternateContent>
                <mc:Choice Requires="wpg">
                  <w:drawing>
                    <wp:inline distT="0" distB="0" distL="0" distR="0">
                      <wp:extent cx="2223135" cy="274320"/>
                      <wp:effectExtent l="0" t="0" r="5715" b="11430"/>
                      <wp:docPr id="45" name="组合 45"/>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46" name="组合 47"/>
                              <wpg:cNvGrpSpPr/>
                              <wpg:grpSpPr>
                                <a:xfrm>
                                  <a:off x="0" y="0"/>
                                  <a:ext cx="2098718" cy="258859"/>
                                  <a:chOff x="0" y="0"/>
                                  <a:chExt cx="2098718" cy="258859"/>
                                </a:xfrm>
                              </wpg:grpSpPr>
                              <wps:wsp>
                                <wps:cNvPr id="47"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48"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53"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hint="eastAsia" w:ascii="微软雅黑" w:hAnsi="微软雅黑" w:eastAsia="微软雅黑" w:cstheme="minorBidi"/>
                                        <w:color w:val="FFFFFF"/>
                                        <w:kern w:val="24"/>
                                      </w:rPr>
                                      <w:t>项目经历</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">
                      <o:lock v:ext="edit" aspectratio="f"/>
                      <v:group id="组合 47" o:spid="_x0000_s1026" o:spt="203" style="position:absolute;left:0;top:0;height:258859;width:2098718;" coordsize="2098718,258859" o:gfxdata="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RiD570AAADbAAAADwAAAAAAAAABACAAAAAiAAAAZHJzL2Rvd25yZXYueG1s&#10;UEsBAhQAFAAAAAgAh07iQDMvBZ47AAAAOQAAABUAAAAAAAAAAQAgAAAADAEAAGRycy9ncm91cHNo&#10;YXBleG1sLnhtbFBLBQYAAAAABgAGAGABAADJAw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K+epH7wAAADb&#10;AAAADwAAAGRycy9kb3ducmV2LnhtbEWPT4vCMBTE74LfITzBi2iqiCvVtKBQEGTB1T14fDTPpti8&#10;lCb++/YbQdjjMDO/Ydb50zbiTp2vHSuYThIQxKXTNVcKfk/FeAnCB2SNjWNS8CIPedbvrTHV7sE/&#10;dD+GSkQI+xQVmBDaVEpfGrLoJ64ljt7FdRZDlF0ldYePCLeNnCXJQlqsOS4YbGlrqLweb1bBZll8&#10;13gqbyMy56LZzMjuDyOlhoNpsgIR6Bn+w5/2TiuYf8H7S/wBM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vnqR+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bVwYLcAAADb&#10;AAAADwAAAGRycy9kb3ducmV2LnhtbEVPy4rCMBTdD/gP4QruxrQiPqpRRCy4mYVWXF+aa1tsbkIT&#10;n18/WQguD+e9XD9NK+7U+caygnSYgCAurW64UnAq8t8ZCB+QNbaWScGLPKxXvZ8lZto++ED3Y6hE&#10;DGGfoYI6BJdJ6cuaDPqhdcSRu9jOYIiwq6Tu8BHDTStHSTKRBhuODTU62tZUXo83o2AT2E1tns8q&#10;Lm5n9979peYwV2rQT5MFiEDP8BV/3HutYBzHxi/xB8jV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9tXBgtwAAANsAAAAP&#10;AAAAAAAAAAEAIAAAACIAAABkcnMvZG93bnJldi54bWxQSwECFAAUAAAACACHTuJAMy8FnjsAAAA5&#10;AAAAEAAAAAAAAAABACAAAAAGAQAAZHJzL3NoYXBleG1sLnhtbFBLBQYAAAAABgAGAFsBAACwAwAA&#10;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JQuhQb0AAADb&#10;AAAADwAAAGRycy9kb3ducmV2LnhtbEWPT2vCQBTE74LfYXmCN7Nr2xQbXT20FDxZtK3Q2yP78gez&#10;b0N2m8Rv3y0IHoeZ+Q2z2Y22ET11vnasYZkoEMS5MzWXGr4+3xcrED4gG2wck4Yredhtp5MNZsYN&#10;fKT+FEoRIewz1FCF0GZS+rwiiz5xLXH0CtdZDFF2pTQdDhFuG/mg1LO0WHNcqLCl14ryy+nXavg+&#10;FD/nJ/VRvtm0HdyoJNsXqfV8tlRrEIHGcA/f2nujIX2E/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C6FB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3"/>
                                <w:spacing w:before="0" w:beforeAutospacing="0" w:after="0" w:afterAutospacing="0" w:line="288" w:lineRule="exact"/>
                              </w:pPr>
                              <w:r>
                                <w:rPr>
                                  <w:rFonts w:hint="eastAsia" w:ascii="微软雅黑" w:hAnsi="微软雅黑" w:eastAsia="微软雅黑" w:cstheme="minorBidi"/>
                                  <w:color w:val="FFFFFF"/>
                                  <w:kern w:val="24"/>
                                </w:rPr>
                                <w:t>项目经历</w:t>
                              </w:r>
                            </w:p>
                          </w:txbxContent>
                        </v:textbox>
                      </v:shape>
                      <w10:wrap type="none"/>
                      <w10:anchorlock/>
                    </v:group>
                  </w:pict>
                </mc:Fallback>
              </mc:AlternateContent>
            </w:r>
            <w:bookmarkEnd w:id="11"/>
            <w:bookmarkStart w:id="12" w:name="project_1"/>
            <w:bookmarkStart w:id="13" w:name="project_describe_1"/>
            <w:r>
              <w:rPr>
                <w:rFonts w:hint="eastAsia" w:ascii="微软雅黑" w:hAnsi="微软雅黑" w:eastAsia="微软雅黑"/>
                <w:color w:val="000000"/>
              </w:rPr>
              <w:t xml:space="preserve"> </w:t>
            </w:r>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2007.02-2011.07</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依托革命文化厚植广州发展精神底蕴研究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1、负责安排班组技工的日常工作，并落实万象城公区的维修、保养实施计划2、负责指导班组技工遵守岗位责任，严格执行维修操作规程，保证设备的正常运行；接到派工单时，尽快到位检修，使设施、设备恢复正常，并做好记录汇报上级领导3、负责检查和监督班组技工按要求及时填写设备维修记录表，规范日常维修管理4、带领班组执行万象城公共区域内外立面、地面、门、窗等设施维修、油漆翻新，负责万象城商场室内外墙面、地面、天花、土建结构的维修、保养工作。5、负责液压升降台、门地弹簧、五金构件的维修保养工作；负责电焊、气焊、氩弧焊机施工件及机加工件、门锁的修理工作；负责做好各类工具和工作器械的保管和保养工作6、配合落实部门制订的节能降耗，并负责及时收集常用物料、维修零件、工具等材料的品质情况7、负责班组店铺装修的日常管理工作，并落实本辖区的装修工程监管8、负责定期开展对属下技工的业务培训和考核工作，进行技术和安全生产等业务知识交流9、负责带领班组处理突发应急事件，完成上级领导交办的其他工作</w:t>
            </w:r>
            <w:bookmarkEnd w:id="12"/>
            <w:bookmarkEnd w:id="13"/>
            <w:bookmarkStart w:id="23" w:name="_GoBack"/>
            <w:bookmarkEnd w:id="23"/>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2001.07-2020.01</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社会组织党建科学化推进广州城乡基层社会治理现代化研究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1、认真完成公司的派车任务，服从部门领导指挥，按各部门业务情况派车2、负责车辆的维护、检车、保险、保养、清洁等工作，严格遵守行车规程和交通规则3、负责公司物流提、送货的配送工作4、负责车辆档案信息的管理5、协助本部门完成领导分配的其他临时性工作</w:t>
            </w:r>
            <w:bookmarkEnd w:id="12"/>
            <w:bookmarkEnd w:id="13"/>
            <w:bookmarkStart w:id="23" w:name="_GoBack"/>
            <w:bookmarkEnd w:id="23"/>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1995/10-2016/07</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“和谐劳动”视野下的劳动关系协调机制研究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1、负责机器人各种控制板、传感或驱动电路的器件选型，原理图、PCB开发；2、针对调试中出现的各种硬件问题提出相应的解决方案并快速验证实现；3、产品原型搭建，产品调试及测试，固件开发，文档整理.</w:t>
            </w:r>
            <w:bookmarkEnd w:id="12"/>
            <w:bookmarkEnd w:id="13"/>
            <w:bookmarkStart w:id="23" w:name="_GoBack"/>
            <w:bookmarkEnd w:id="23"/>
          </w:p>
          <w:p>
            <w:pPr>
              <w:widowControl w:val="0"/>
              <w:spacing w:line="280" w:lineRule="exact"/>
              <w:ind w:right="476"/>
              <w:jc w:val="both"/>
              <w:rPr>
                <w:rFonts w:hint="eastAsia" w:ascii="微软雅黑" w:hAnsi="微软雅黑" w:eastAsia="微软雅黑"/>
                <w:color w:val="000000"/>
                <w:lang w:val="en-US" w:eastAsia="zh-CN"/>
              </w:rPr>
            </w:pPr>
          </w:p>
          <w:p>
            <w:pPr>
              <w:pStyle w:val="8"/>
              <w:widowControl w:val="0"/>
              <w:jc w:val="both"/>
            </w:pPr>
          </w:p>
          <w:p>
            <w:pPr>
              <w:widowControl w:val="0"/>
              <w:spacing w:line="280" w:lineRule="exact"/>
              <w:ind w:left="476" w:right="476"/>
              <w:jc w:val="both"/>
              <w:rPr>
                <w:rFonts w:hint="eastAsia" w:ascii="微软雅黑" w:hAnsi="微软雅黑" w:eastAsia="微软雅黑"/>
                <w:color w:val="000000"/>
              </w:rPr>
            </w:pPr>
          </w:p>
          <w:p>
            <w:pPr>
              <w:widowControl w:val="0"/>
              <w:spacing w:line="280" w:lineRule="exact"/>
              <w:ind w:left="476" w:right="476"/>
              <w:jc w:val="both"/>
              <w:rPr>
                <w:rFonts w:hint="default" w:ascii="微软雅黑" w:hAnsi="微软雅黑" w:eastAsia="微软雅黑"/>
                <w:color w:val="000000"/>
                <w:lang w:val="en-US" w:eastAsia="zh-CN"/>
              </w:rPr>
            </w:pPr>
          </w:p>
        </w:tc>
      </w:tr>
    </w:tbl>
    <w:p>
      <w:pPr>
        <w:spacing w:line="14" w:lineRule="exact"/>
        <w:rPr>
          <w:sz w:val="2"/>
        </w:rPr>
      </w:pPr>
    </w:p>
    <w:sectPr>
      <w:pgSz w:w="11850" w:h="16783"/>
      <w:pgMar w:top="0" w:right="0" w:bottom="0" w:left="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script"/>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autoHyphenation/>
  <w:hyphenationZone w:val="357"/>
  <w:doNotHyphenateCaps/>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F63071"/>
    <w:rsid w:val="00064DC7"/>
    <w:rsid w:val="00076682"/>
    <w:rsid w:val="000A19AE"/>
    <w:rsid w:val="000C07A3"/>
    <w:rsid w:val="000D67B2"/>
    <w:rsid w:val="000D6AC8"/>
    <w:rsid w:val="0018022F"/>
    <w:rsid w:val="001932FB"/>
    <w:rsid w:val="001B275A"/>
    <w:rsid w:val="00201E6A"/>
    <w:rsid w:val="002511BA"/>
    <w:rsid w:val="00254B68"/>
    <w:rsid w:val="00277103"/>
    <w:rsid w:val="002926B9"/>
    <w:rsid w:val="00325429"/>
    <w:rsid w:val="0034450F"/>
    <w:rsid w:val="00433F0D"/>
    <w:rsid w:val="0045708D"/>
    <w:rsid w:val="00464F1D"/>
    <w:rsid w:val="0047044D"/>
    <w:rsid w:val="00480F61"/>
    <w:rsid w:val="005027B9"/>
    <w:rsid w:val="00512150"/>
    <w:rsid w:val="005462F8"/>
    <w:rsid w:val="006169DA"/>
    <w:rsid w:val="00652F62"/>
    <w:rsid w:val="00672A6E"/>
    <w:rsid w:val="006A2BB7"/>
    <w:rsid w:val="006C48B2"/>
    <w:rsid w:val="006D7342"/>
    <w:rsid w:val="00704AA0"/>
    <w:rsid w:val="00705323"/>
    <w:rsid w:val="00736D58"/>
    <w:rsid w:val="00794B20"/>
    <w:rsid w:val="00862801"/>
    <w:rsid w:val="008724DE"/>
    <w:rsid w:val="00895EB5"/>
    <w:rsid w:val="008B0DD5"/>
    <w:rsid w:val="009236BB"/>
    <w:rsid w:val="00925593"/>
    <w:rsid w:val="0092713F"/>
    <w:rsid w:val="009440E1"/>
    <w:rsid w:val="009B409C"/>
    <w:rsid w:val="009C79CB"/>
    <w:rsid w:val="009D1AF3"/>
    <w:rsid w:val="009E7FCA"/>
    <w:rsid w:val="00A20BDD"/>
    <w:rsid w:val="00A31EE0"/>
    <w:rsid w:val="00A66EC7"/>
    <w:rsid w:val="00AC04D3"/>
    <w:rsid w:val="00B60D95"/>
    <w:rsid w:val="00B823DD"/>
    <w:rsid w:val="00B82BB4"/>
    <w:rsid w:val="00BA2893"/>
    <w:rsid w:val="00BA61B4"/>
    <w:rsid w:val="00BD7E89"/>
    <w:rsid w:val="00C16737"/>
    <w:rsid w:val="00C94BD9"/>
    <w:rsid w:val="00CE3CDB"/>
    <w:rsid w:val="00CF56AD"/>
    <w:rsid w:val="00CF7660"/>
    <w:rsid w:val="00DE7750"/>
    <w:rsid w:val="00DF16DC"/>
    <w:rsid w:val="00E0056E"/>
    <w:rsid w:val="00E20AC0"/>
    <w:rsid w:val="00F1751E"/>
    <w:rsid w:val="00F34039"/>
    <w:rsid w:val="00F478B3"/>
    <w:rsid w:val="00F66EAF"/>
    <w:rsid w:val="084F423B"/>
    <w:rsid w:val="12684869"/>
    <w:rsid w:val="12F7425E"/>
    <w:rsid w:val="161002FB"/>
    <w:rsid w:val="1AB161F7"/>
    <w:rsid w:val="1B420D79"/>
    <w:rsid w:val="1CB4253D"/>
    <w:rsid w:val="1CE12C81"/>
    <w:rsid w:val="201C1B2D"/>
    <w:rsid w:val="26F91C3F"/>
    <w:rsid w:val="2C377DF4"/>
    <w:rsid w:val="2CCDB6AD"/>
    <w:rsid w:val="2F337B5E"/>
    <w:rsid w:val="35A242CB"/>
    <w:rsid w:val="47383E76"/>
    <w:rsid w:val="5DF473A9"/>
    <w:rsid w:val="5FDFD70C"/>
    <w:rsid w:val="63F63071"/>
    <w:rsid w:val="6AAB6B1D"/>
    <w:rsid w:val="6B0E657B"/>
    <w:rsid w:val="6EBB1505"/>
    <w:rsid w:val="729A6807"/>
    <w:rsid w:val="739C3B2E"/>
    <w:rsid w:val="74F9051D"/>
    <w:rsid w:val="75FF30EE"/>
    <w:rsid w:val="7CCE503D"/>
    <w:rsid w:val="7D7ACB92"/>
    <w:rsid w:val="7EB34672"/>
    <w:rsid w:val="7FCF5EFD"/>
    <w:rsid w:val="7FFB8DED"/>
    <w:rsid w:val="9FFF3894"/>
    <w:rsid w:val="B3D70A71"/>
    <w:rsid w:val="BABD11D0"/>
    <w:rsid w:val="BF7BCE20"/>
    <w:rsid w:val="D37D01ED"/>
    <w:rsid w:val="DB1D7BC0"/>
    <w:rsid w:val="DEDA5CDC"/>
    <w:rsid w:val="DFB797C4"/>
    <w:rsid w:val="ED6D05BD"/>
    <w:rsid w:val="EFDB2C6A"/>
    <w:rsid w:val="F7EF4536"/>
    <w:rsid w:val="FDFF975B"/>
    <w:rsid w:val="FF76B4F7"/>
    <w:rsid w:val="FFCA05EC"/>
    <w:rsid w:val="FFFBD00C"/>
    <w:rsid w:val="FFFCC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nhideWhenUsed/>
    <w:qFormat/>
    <w:uiPriority w:val="99"/>
    <w:pPr>
      <w:spacing w:before="100" w:beforeAutospacing="1" w:after="100" w:afterAutospacing="1" w:line="240" w:lineRule="auto"/>
    </w:pPr>
    <w:rPr>
      <w:rFonts w:ascii="宋体" w:hAnsi="宋体" w:eastAsia="宋体" w:cs="宋体"/>
      <w:sz w:val="24"/>
      <w:szCs w:val="24"/>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7">
    <w:name w:val="Hyperlink"/>
    <w:basedOn w:val="6"/>
    <w:unhideWhenUsed/>
    <w:qFormat/>
    <w:uiPriority w:val="99"/>
    <w:rPr>
      <w:color w:val="0000FF"/>
      <w:u w:val="single"/>
    </w:rPr>
  </w:style>
  <w:style w:type="paragraph" w:customStyle="1" w:styleId="8">
    <w:name w:val="简历分段间隔"/>
    <w:qFormat/>
    <w:uiPriority w:val="0"/>
    <w:pPr>
      <w:spacing w:line="240" w:lineRule="exact"/>
    </w:pPr>
    <w:rPr>
      <w:rFonts w:asciiTheme="minorHAnsi" w:hAnsiTheme="minorHAnsi" w:eastAsiaTheme="minorEastAsia" w:cstheme="minorBidi"/>
      <w:sz w:val="22"/>
      <w:szCs w:val="22"/>
      <w:lang w:val="en-US" w:eastAsia="zh-CN" w:bidi="ar-SA"/>
    </w:rPr>
  </w:style>
  <w:style w:type="paragraph" w:customStyle="1" w:styleId="9">
    <w:name w:val="简历左侧标题"/>
    <w:qFormat/>
    <w:uiPriority w:val="0"/>
    <w:pPr>
      <w:widowControl w:val="0"/>
      <w:spacing w:before="240" w:after="240" w:line="288" w:lineRule="exact"/>
      <w:ind w:left="284"/>
      <w:jc w:val="both"/>
    </w:pPr>
    <w:rPr>
      <w:rFonts w:ascii="微软雅黑" w:hAnsi="微软雅黑" w:eastAsia="微软雅黑" w:cstheme="minorBidi"/>
      <w:b/>
      <w:bCs/>
      <w:color w:val="FFFFFF"/>
      <w:kern w:val="24"/>
      <w:sz w:val="24"/>
      <w:szCs w:val="24"/>
      <w:lang w:val="en-US" w:eastAsia="zh-CN" w:bidi="ar-SA"/>
    </w:rPr>
  </w:style>
  <w:style w:type="paragraph" w:customStyle="1" w:styleId="10">
    <w:name w:val="简历左侧内容"/>
    <w:qFormat/>
    <w:uiPriority w:val="0"/>
    <w:pPr>
      <w:widowControl w:val="0"/>
      <w:spacing w:line="500" w:lineRule="exact"/>
      <w:ind w:left="170" w:right="170" w:firstLine="400" w:firstLineChars="200"/>
      <w:jc w:val="both"/>
      <w:textAlignment w:val="bottom"/>
    </w:pPr>
    <w:rPr>
      <w:rFonts w:ascii="微软雅黑" w:hAnsi="微软雅黑" w:eastAsia="微软雅黑" w:cs="微软雅黑"/>
      <w:color w:val="FFFFFF" w:themeColor="background1"/>
      <w:sz w:val="21"/>
      <w:szCs w:val="24"/>
      <w:lang w:val="en-US" w:eastAsia="zh-CN" w:bidi="ar-SA"/>
      <w14:textFill>
        <w14:solidFill>
          <w14:schemeClr w14:val="bg1"/>
        </w14:solidFill>
      </w14:textFill>
    </w:rPr>
  </w:style>
  <w:style w:type="paragraph" w:customStyle="1" w:styleId="11">
    <w:name w:val="简历标题格式"/>
    <w:qFormat/>
    <w:uiPriority w:val="0"/>
    <w:pPr>
      <w:tabs>
        <w:tab w:val="left" w:pos="165"/>
      </w:tabs>
      <w:spacing w:before="160" w:after="160" w:line="259" w:lineRule="auto"/>
      <w:ind w:left="408"/>
    </w:pPr>
    <w:rPr>
      <w:rFonts w:asciiTheme="minorHAnsi" w:hAnsiTheme="minorHAnsi" w:eastAsiaTheme="minorEastAsia" w:cstheme="minorBidi"/>
      <w:sz w:val="22"/>
      <w:szCs w:val="22"/>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script\resume_download_cache\b0960a7c66cc3465bfd2416dbd2e8a55.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b0960a7c66cc3465bfd2416dbd2e8a55.docx</Template>
  <Pages>2</Pages>
  <Words>1082</Words>
  <Characters>1190</Characters>
  <Lines>9</Lines>
  <Paragraphs>2</Paragraphs>
  <TotalTime>2</TotalTime>
  <ScaleCrop>false</ScaleCrop>
  <LinksUpToDate>false</LinksUpToDate>
  <CharactersWithSpaces>1245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2018-08-31T14:11:00Z</dcterms:created>
  <dc:creator>顾影悠</dc:creator>
  <cp:lastModifiedBy>wb-zk654722</cp:lastModifiedBy>
  <dcterms:modified xsi:type="dcterms:W3CDTF">2020-01-17T09:24:23Z</dcterms:modified>
  <cp:revision>138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y fmtid="{D5CDD505-2E9C-101B-9397-08002B2CF9AE}" pid="3" name="KSORubyTemplateID">
    <vt:lpwstr>4</vt:lpwstr>
  </property>
</Properties>
</file>