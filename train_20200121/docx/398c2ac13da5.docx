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昌乐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15901384420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yvk0eg@aol.com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:北京市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26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2003.01-2007.01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北京市朝阳区职工大学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航空航天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2001.07-2005.07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北京北大方正软件职业技术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公共管理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2002.12-2006.12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中国戏曲学院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外国语言文学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2000年12月-2012年09月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南京融策房地产营销策划有限公司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公司业务发展需求，配合运营团队共同梳理业务场景和思路，负责电商平台的整体设计与发展规划。2、负责电商平台网站建设工作，包括网站的建立、维护、使用培训，及网站相关的业务流程、交互流程的演示介绍工作。3、收集内外部相关信息，推动网站功能的实现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1996年06月-2012年11月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山东五牛技术服务有限责任公司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人事行政专员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面向商超、企业、学校等社会组织及团体，进行公司产品销售；2、积极拓展销售渠道、开拓新客户3、完成公司分解的业绩指标3、维护客户关系，执行销售合约4、本岗位执行底薪+提成制度，优秀者可直接为销售主管岗位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2001年11月-2019年06月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湖南宇成投资集团有限责任公司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财务分析/对外结算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签署的单据支付款项；2、严格管理网银支付盾；3、严格管理空白收据和空白支票，专设登记簿登记领用注销手续，确保银行票据的安全。规范使用银行票据；4、加强银行帐户管理，统计汇总银行帐户信息。严格按照银行帐户开立流程办理账户的开户、销户手续；5、做好库存现金和有价证券的保管，确保安全和完整；6、负责公司法人章的保管和使用管理；7、办理资金的调度工作，及时办理银行借款利息和本金的归还；8、及时将银行有关凭据和银行对帐单递交给会计核算人员；9、负责编制各类资金报表。保证内容完整、数据准确、报送及时；10、完成上级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1994/04-2011/01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广州绿葆网络发展有限公司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内业资料员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1.完成项目中的物流进出口报关工作，确保客户项目进出口工作顺利按时完成；2.配合QA和项目团队（PM或者PL）完成进出口货物的现场检查，包装和信息无误；3.完善进出口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