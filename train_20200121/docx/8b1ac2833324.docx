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韦朗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15500572933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abv77t@163.net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:甘肃省陇南市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甘肃省陇南市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男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60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2009.07-2013.07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北京工业职业技术学院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地理科学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学士学位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1999年03月-2018年01月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广州贝壳科技服务有限公司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运营经理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.负责每日来访客户的接待、总机电话接听；2.负责公司快递收发；3.负责公司日常行政管理工作，包括公司活动组织、办公室环境管理（水、电、绿植等）、与物业的沟通协调等日常结算；4.负责公司办公环境的改善美化；5.上级交办的各项临时任务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2005/05-2011/12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福州樱花国际日语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感控工程师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.负责团队入职培训中的销售培训板块，帮助新员工熟悉基本的销售2.定期进行团队销售培训，提高团队的销售技能。3.拟定培训计划，搭建培训框架，培训课程研发制作4.给予部门运营工作以支持与辅助5.辅助部门面试工作，为部门招聘把关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1995/04-2015/11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莱德沃智能装备科技有限公司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区域销售总监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.负责制定培训管理制度和建设培训管理体系，并监督实施培训管理制度；2.评估公司各个部门的培训需求，制定公司级各个部门的培训计划；3.挖掘企业内部培训讲师人才，为内部培训师队伍提供合适的候选人；4.组织开发企业内部培训课程体系，降低培训成本，提升企业内部培训水平；5.负责企业文化载体的建设和管理及传播方法的创新、文化氛围的营造；6.协助推动公司理念及企业文化的形成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