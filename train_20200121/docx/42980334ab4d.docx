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贝柔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13007031867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incyb7t@ask.com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:吉林省白山市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吉林省白山市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97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2013.05-2017.05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北京电影学院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动物生产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2004.07-2008.07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北京政法职业学院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物流管理与工程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1998年12月-2014年02月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瑞卡租车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高薪诚聘客户回访专员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公司各项财务管理制度的制定经总经理批准后跟踪实施；2、负责公司资金运作、管理及对外投融资业务的财务支持及项目跟进；3、负责公司日常财务核算及税务申报等工作；4、依据报销及付款管理规定审核费用报销及付款申请；5、负责统计应收账款并协助业务部门及时催收；6、负责定期向总经理汇报公司财务状况并提出合理化建议；7、负责对外审计、工商、银行等相关协调工作；8、领导交办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1999/04-2013/06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福州樱花国际日语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人事主管--薪酬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国际物流业务,寻找和开发潜在客户,维护现有客户。2、主要客户群面向国内贸易公司、个人、工厂、进出口公司等3、熟悉公司的渠道和优势，询价，报价，客户下订单之后做好跟踪服务，为客户解决在物流过程中出现的问题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1994.11-2016.03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甘肃若素商贸有限公司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研发工程师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深入理解所负责团队的业务进展和人力资源现状，完成人员招聘工作，提高人员效率及组织效率；2、能够有意识的通过管理工具或人力资源工具对组织进行诊断，帮助管理者做好人员管理工作，及时发现问题、解决问题；3、推动业务人才发展通道建设并优化，通过人才盘点、关键人才培养、接班人计划等方式为组织选拔、培养和保留人才；4、通过有效的方式调动和组织资源，帮助员工提升专业能力，满足业务需求；5、赋能于业务加强公司文化价值观的传播和落地，建立沟通渠道，成为员工与团队管理者、员工与公司的沟通纽带、意见建议的反馈对象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