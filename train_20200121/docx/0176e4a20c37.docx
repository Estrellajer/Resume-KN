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蓝纯露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1927.09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山西省运城市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15903800207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9nthghnf@ask.com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北方工业大学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1990.05-2015.02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蓝月亮有限公司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市场策划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1995.01-2015.05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1991.08-2016.03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清末政府聘用日本军人问题与军事现代化研究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1996.05-2016.09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2002.04-2012.06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