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廉韵梦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黑龙江省牡丹江市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13808054614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hniwo09a@sina.com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中国记协职工新闻学院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中国政法大学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北京交通运输职业学院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优联检测服务有限公司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会计培训师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2005/09-2017/01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雅居乐地产-深圳公司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1995/02-2013/06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星辉游戏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建筑动画渲染师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1993/08-2014/12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同方计算机有限公司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前台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1995/12-2018/08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1997/08-2016/06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2009/06-2011/04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