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华璧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1958.05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北京市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15204606302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mhggq7@sohu.com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中国戏曲学院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1996/08-2013/05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万和集团有限公司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电商设计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严格遵守国家法律法规及公司各项管理制度，严格遵守安全承诺，遵守岗位操作规程。2、负责组织拟订、修改、审核质量管理体系有关的各项管理制度及运作流程，确保运作规范性。3、负责对质量管理体系文件的执行进行日常监督、检查、跟进整改，协调解决相关问题，确保各项质量目标的实现。4、策划或参与各种质量管理活动，监测游客满意度与客诉率并组织分析及协助有效改进。5、组织定期内部审核，协助体系认证外部审核，并对相关问题组织及时整改优化。6、完成公司领导交办的临时性工作任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2006/09-2012/04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武汉市江汉区荆楚教育培训学校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JAVA开发工程师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品牌线上+线下的营运规划，通过市场和行业消费趋势研究、竞品分析等，挖掘不同系列的产品卖点，结合目标消费群画像，制定新媒体品牌推广策略；2、根据品牌核心价值及定位、产品卖点、用户需求场景以及行业热点，负责内容的策划、产品故事线梳理，提炼创意与素材并形成Epic/Story文档，协助电商打造爆款，推动线下同类产品销售；3、搭建营销数据库，并制定品牌评估系统和KOL评估系统，分析品牌成长和销售增长之间的关联，以数据为指引驱动精准营销，提升线上线下推广的综合产效；4、配合产品规划，协调资源完成产品换新包装设计、KV以及新品上市的推广策划；5、建立企业舆情信息体系，为管理层决策提供及时准确的信息，对外回应品牌形象相关的媒介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2004.06-2015.09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威聚贸易有限公司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运营计划主管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公司的筹建、人员招募、绩效考核、培训、日常工作辅导和监管；2、根据公司的战略和销售计划，组织策划业务拓展活动和激励方案，有效促进业绩持续稳定增长；3、负责带领分公司团队成员开发中高端客户，帮助客户制订资产配置方案；4、负责带领团队成员为客户提供全方位财富管理服务，制定销售方案，完成销售目标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2007.01-2019.06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杭州新天地集团有限公司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网络营销经理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2006.01-2015.03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技术与工程中的模型研究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1997/11-2014/05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时空情境视角下农民工越轨行为防治研究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2008.05-2014.05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当代物理学中的超验认识研究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