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于义行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15207890681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pfop61jd@qq.com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:海南省三亚市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海南省三亚市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2006.05-2010.05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北京外国语大学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2013.01-2017.01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北京开放大学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2001.10-2005.10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核工程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1998年08月-2012年06月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海南国健高科技乳业有限公司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1990年06月-2015年08月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瑞庭网络技术有限公司-安居客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2004/08-2016/04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深圳市有棵树科技有限公司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餐饮财务会计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