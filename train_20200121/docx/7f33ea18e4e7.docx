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常群国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1948.01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云南省景洪市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13705975780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9iuq8k0d@gmail.com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北京协和医学院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北京劳动保障职业学院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1993/10-2013/01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杭州智见科技有限公司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营销储备干部7500起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2003/09-2011/01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深圳市润合供应链有限公司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物流组长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客服部与其他部门之间的协调、沟通工作；2、处理顾客投诉或医疗纠纷，负责投诉客人的接待及服务工作；3、负责受理市场部客户预约登记，并根据预约项目对客户进行分流，对接相关项目负责人；4、客户预约信息的审核，分析，并将客户信息在客户见诊前与美学设计部医生进行成交方案；5、负责组织完成院内客群的重复开发，客情维护，重大营销活动客人邀约工作；6、部门岗位标准及岗位流程完善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2009.10-2013.10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1.协助外国人（马来西亚）做一些中英翻译2.做一些市场调研，助理类工作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1999/06-2010/10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1.配合董事长处理对外交流事务，及公司重要客户及合作伙伴关系的建立与维系；2.负责协调甲方关系、政府关系，确保项目各项工作的顺利开展；3.完成董事长交代的其他事项；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2002/12-2014/08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马克思哲学与量子力学的主体性问题研究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搜集新客户的资料并进行沟通，开发新客户；2、通过电话与客户进行有效沟通了解客户需求,寻找销售机会并完成销售业绩；3、维护老客户的业务，挖掘客户的***潜力；4、定期与合作客户进行沟通，建立良好的长期合作关系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1994.06-2015.12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量子信息技术的认识论研究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学习和掌握公司的产品知识；通过各平台聊天工具及时回复客户的信息，确保回复率99%；很清楚的知道店内在售商品知识，能耐心并准确有效的解答客户的疑问，推荐合适的产品给客户，促成客户下单；及时提醒顾客并备注其特殊要求，并与发货部门及时沟通说明，避免发错；积极主动的与客户沟通，注意使用礼貌用语，详细了解客户需求，为其建议是否合适或者更换其它产品；处理好相关售后的衔接与解释工作，不与客户发生冲突，不搪塞推脱，设身处地为客户着想，及时帮助客户处理问题；处理不了的售后问题，做好售后订单的登记，转交给客服主管；领导安排的其它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