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奚佳舒</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1942.11</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甘肃省兰州市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13205337882</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57yk7h@sina.com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2004.12</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2008.12</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北京体育职业学院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2001/10-2014/04</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青蛙王子日化有限公司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餐饮财务会计</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管理公司各部门，全面负责公司旗下各区域连锁店面及招商加盟版块的各项营运管理工作。2、参与公司经营战略的制定，对公司中长期发展规划负有组织、推动责任。3、制定年度、季度、月度的经营目标，发展工作计划及指标。推动经营中的营业额、成本、利润、顾客满意度等综合运营指标的顺利达成。4、建立健全规范高效的营运管理体系、工作流程及各项规章制度文件。5、负责指导多店面营运管理体系，合理设置组织结构和岗位，负责营运人才培育管理系统的建立，建设和发展优秀的营运人才队伍。6、负责统筹新店面选址、装修、市场推广、运营等各项工作的实施。</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2007.03-2010.03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广州绿葆网络发展有限公司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美线操作</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业务员的所有客户服务工作；2.负责客户订单的发放、对客户订单规格、单价、交期、交易条件确认；3.负责客户资料的管理；4.负责客户往来需求资料的提供、收集与传达；5.负责客户应收货款的录入和回收做到无误；6.完成上级领导安排的其它工作</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2003.05-2015.09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社会主义协商民主体系中的政党协商机制建设研究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负责售前对接、售后处理、投诉处理等事宜；wing系统退货、审单、缺货，系统异常处理；定期监测各平台店铺DSR指标和无</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2007/06-2018/11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南疆学前双语教育的现状与教师专业发展研究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根据医疗器械管理员要求维护金博系统数据（定期更新医疗器械产品清单、分析筛选出医疗器械产品的进、销、存数据）；2.贯彻执行医疗器械管理制度，监督供应链的内部执行（人员的定期培训、完成医疗器械相关工作流程指引、指导涉及医疗器械的采购、仓库和合同人员合规操作）；3.SAP系统主数据维护（SAP物料、客户、供应商主数据的日常维护、OA系统《销售单位》底表的维护）。</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2000.03-2015.09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理论研究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按公司和项目采购需求，核对库存数据，分析市场价格范围，拟定采购方案；2、协助营销中心技术方案编写，配合做好与合作伙伴厂商的技术交流；3、根据公司采购招标流程，组织谈判和招标工作；4、采购合同签订；5、跟进样品进度和采购订单的交期进度，确保订单准交；6、负责采购货品品质异常协调与改善；7、负责建立公司供应商的评价和管理，建立合理专业化的采购政策与流程；8、负责中心合同和项目管理，建立项目档案资料；9、负责与供应商往来账户核对及日常事项沟通。</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