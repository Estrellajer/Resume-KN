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湛璐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1941.04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江苏省徐州市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15306661668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7gbjr@google.com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北京农业职业学院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北京网络职业学院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1994/05-2012/04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宝思诺汽车部件有限公司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美线操作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策划并实施符合组织发展的各类文化活动，营造符合公司企业文化的组织氛围；2、建设员工反馈渠道，通过定期回访员工，参与制定提升员工满意度与敬业度改善计划和措施；3、负责入职、转正、异动、续签、离职等人事事件的沟通跟进分析；4、负责公司员工社保、公积金相关事务办理，协调处理劳动关系中产生的纠纷及其他相关问题；5、公司员工档案资料收集、整理、归档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1996.04-2019.10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万宝盛华企业管理咨询有限公司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商显业务经理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为学生提供专业、高质量的教学服务，安排学生课程；2、帮助学生提高学习兴趣，养成良好的学习方法及习惯；3、与学生和家长保持良好、长期的合作关系；4、参加学科教研活动，努力提高教研水平，为公司提供高质量的教学资源/教案；5、不断学习提高业务水平；6、为人师表、身正为范、具有良好的教师职业操守；7、完成上级交办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1991/06-2018/01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武汉楚冀行机械有限公司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总账会计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1.办公室日常管理工作2.分类整理和保管各种重要文件资质3.保持总部和办事处的信息互通4.协助总部人事各项事宜5.协助总部财务各项事宜6.反馈销售意向，协助投标的部分工作7.协助技术部工程师的工作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1991.11-2013.06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公司产品的相关UI设计工作2.和产品交互一起沟通想法构思设计，并能够灵活提供视觉解决方案3.跟踪设计效果及开发还原度，关注产品数据变化，根据数据调整优化设计方案4.能够快速响应处理紧急问题及设计难点，并高效的给出设计方案5.设计规范化方法论建设，确保体验及规范的一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