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6"/>
        <w:tblW w:w="9759" w:type="dxa"/>
        <w:tblInd w:w="-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"/>
        <w:gridCol w:w="2314"/>
        <w:gridCol w:w="1993"/>
        <w:gridCol w:w="381"/>
        <w:gridCol w:w="2374"/>
        <w:gridCol w:w="141"/>
        <w:gridCol w:w="24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0" w:type="dxa"/>
          <w:wAfter w:w="0" w:type="auto"/>
          <w:trHeight w:val="2942" w:hRule="atLeast"/>
        </w:trPr>
        <w:tc>
          <w:tcPr>
            <w:tcW w:w="7203" w:type="dxa"/>
            <w:gridSpan w:val="5"/>
          </w:tcPr>
          <w:p>
            <w:pPr>
              <w:jc w:val="left"/>
              <w:rPr>
                <w:rFonts w:hint="default" w:ascii="微软雅黑" w:hAnsi="微软雅黑" w:eastAsia="微软雅黑" w:cs="Arial"/>
                <w:b/>
                <w:color w:val="1F3864"/>
                <w:sz w:val="48"/>
                <w:szCs w:val="28"/>
                <w:lang w:val="en-US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br w:type="page"/>
            </w:r>
            <w:r>
              <w:rPr>
                <w:rFonts w:hint="eastAsia" w:ascii="微软雅黑" w:hAnsi="微软雅黑" w:eastAsia="微软雅黑" w:cs="Arial"/>
                <w:b/>
                <w:color w:val="1F3864"/>
                <w:sz w:val="48"/>
                <w:szCs w:val="28"/>
                <w:lang w:val="en-US" w:eastAsia="zh-CN"/>
              </w:rPr>
              <w:t>齐香芬</w:t>
            </w:r>
          </w:p>
          <w:p>
            <w:pPr>
              <w:spacing w:line="360" w:lineRule="auto"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 xml:space="preserve">MOBILE 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 xml:space="preserve">: 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13304718735</w:t>
            </w:r>
          </w:p>
          <w:p>
            <w:pPr>
              <w:widowControl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>E-MAIL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：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g3d2a@263.net</w:t>
            </w:r>
          </w:p>
          <w:p>
            <w:pPr>
              <w:widowControl/>
              <w:jc w:val="left"/>
              <w:rPr>
                <w:rFonts w:hint="default" w:ascii="Calibri" w:hAnsi="Calibri" w:eastAsia="微软雅黑" w:cs="Arial"/>
                <w:color w:val="1F3864"/>
                <w:sz w:val="28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A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</w:rPr>
              <w:t>ddress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:香港省香港市</w:t>
            </w:r>
          </w:p>
        </w:tc>
        <w:tc>
          <w:tcPr>
            <w:tcW w:w="2496" w:type="dxa"/>
          </w:tcPr>
          <w:p>
            <w:pPr>
              <w:widowControl/>
              <w:spacing w:line="0" w:lineRule="atLeast"/>
              <w:rPr>
                <w:rFonts w:ascii="微软雅黑" w:hAnsi="微软雅黑" w:eastAsia="微软雅黑"/>
                <w:b/>
                <w:color w:val="1F3864"/>
                <w:sz w:val="24"/>
              </w:rPr>
            </w:pPr>
          </w:p>
          <w:p>
            <w:pPr>
              <w:widowControl/>
              <w:spacing w:line="0" w:lineRule="atLeast"/>
              <w:rPr>
                <w:rFonts w:ascii="微软雅黑" w:hAnsi="微软雅黑" w:eastAsia="微软雅黑" w:cs="黑体"/>
                <w:color w:val="262626"/>
                <w:sz w:val="18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drawing>
                <wp:inline distT="0" distB="0" distL="114300" distR="114300">
                  <wp:extent cx="1238885" cy="1238885"/>
                  <wp:effectExtent l="0" t="0" r="18415" b="184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885" cy="1238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4367" w:type="dxa"/>
            <w:gridSpan w:val="3"/>
            <w:tcBorders>
              <w:left w:val="single" w:color="1F4E79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4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个人信息</w:t>
            </w:r>
          </w:p>
        </w:tc>
        <w:tc>
          <w:tcPr>
            <w:tcW w:w="5392" w:type="dxa"/>
            <w:gridSpan w:val="4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民族：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汉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籍贯：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香港省香港市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性别：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男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637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年龄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: 34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85BD2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FF5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4"/>
        <w:gridCol w:w="1988"/>
        <w:gridCol w:w="386"/>
        <w:gridCol w:w="2374"/>
        <w:gridCol w:w="2637"/>
      </w:tblGrid>
      <w:tr>
        <w:tblPrEx>
          <w:tblBorders>
            <w:top w:val="none" w:color="auto" w:sz="0" w:space="0"/>
            <w:left w:val="single" w:color="85BD2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F5E5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4362" w:type="dxa"/>
            <w:gridSpan w:val="2"/>
            <w:tcBorders>
              <w:left w:val="single" w:color="2E74B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教育经历</w:t>
            </w:r>
          </w:p>
        </w:tc>
        <w:tc>
          <w:tcPr>
            <w:tcW w:w="5397" w:type="dxa"/>
            <w:gridSpan w:val="3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2000.12-2004.12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中央民族大学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动物生产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硕士学位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2013.12-2017.12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北京青年政治学院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外国语言文学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博士学位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2011.10-2015.10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北京财贸职业学院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设计学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博士学位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2007.09-2011.09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北京青年政治学院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设计学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硕士学位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 xml:space="preserve">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hint="eastAsia" w:ascii="微软雅黑" w:hAnsi="微软雅黑" w:eastAsia="微软雅黑" w:cs="黑体"/>
          <w:color w:val="262626"/>
          <w:sz w:val="18"/>
          <w:lang w:val="en-US" w:eastAsia="zh-CN"/>
        </w:rPr>
        <w:t xml:space="preserve"> 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A3DA4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9"/>
        <w:gridCol w:w="5370"/>
      </w:tblGrid>
      <w:tr>
        <w:tblPrEx>
          <w:tblBorders>
            <w:top w:val="none" w:color="auto" w:sz="0" w:space="0"/>
            <w:left w:val="single" w:color="A3DA4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389" w:type="dxa"/>
            <w:tcBorders>
              <w:left w:val="single" w:color="8EAADB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主要经历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roject Experience</w:t>
            </w:r>
          </w:p>
        </w:tc>
        <w:tc>
          <w:tcPr>
            <w:tcW w:w="5370" w:type="dxa"/>
            <w:tcBorders>
              <w:left w:val="nil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2007年03月-2015年03月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湖南悦豪物业管理有限公司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售前工程师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1、对在库药品进行养护，建立养护记录；2、指导保管员合理存放药品；3、负责库房温湿度监测与调控；4、养护仪器的使用与保养；5、仓库设施设备养护与管理；6、其他领导安排的相关工作。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2001/02-2016/06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江苏华英企业管理股份有限公司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万科物业-案场高端接待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负责我司产品蔓迪在电商平台的运营工作。1、负责淘宝、京东、官方旗舰店等的店铺基础优化与活动运营2、努力推进公司产品排名,提高销量，根据实际情况调整运营策略，提升公司产品的整体用户数据3、定期提交店铺运营报告，完成相关数据分析，提出改进方案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1999/04-2014/07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名创优品有限责任公司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销售代表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.负责撰写公司例会会议纪要及各类通知、通告等文字材料。2.负责组织办公设备、办公用品的采购、领用、维修、盘点等管理工作。3.负责公司领导安排的督办工作、上传下达。4、负责组织重要来宾的接待和相关外联工作。5、负责维护办公秩序、办公环境美化卫生、安全及提供各项后勤保障工作。6、负责公司车辆管理相关工作。7、负责人力资源工作规划，完善、执行人事管理制度及管理流程。8、根据业务发展需求，编制人员招聘计划，组织实施招聘面试工作。9、组织实施人力资源各模块具体工作。10、完成公司领导交办的其他工作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1998年06月-2010年11月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澳优乳业有限公司——纽莱可事业部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普工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.财务制度建设1）制订公司财务管理、会计核算、会计监督、预算管理、审计监察等制度和工作程序；2）执行国家有关财务法律、法规、方针、政策和制度，保障公司合法经营。2.融资管理1）根据公司的经营要求，筹集企业运营所需资金，满足公司战略发展的资金需求，审批公司重大资金流向；2）依照公司对资金的需求，疏通融资渠道，维护与金融机构的良好关系，满足公司在经营运作中的资金需求。3.财务工作管理1）负责公司日常财务管理、会计核算、会计监督、成本管理、预算管理、审计监察等工作。4.财务监控1）负责对公司日常资金运作进行监控；2）按照公司规定的权限对公司各部门的各项预算、费用进化进行审批；3）监督财务计划的执行情况，控制各项费用的使用。5.财务分析与预测1）负责对公司经营状况进行阶段性的财务分析与财务预测，并提出财务改进方案；2）负责向公司提交财务分析及预测报告，为公司经营决策提出合理化建议、意见。6.负责部门内人员的管理、考核，监督其各项业务工作。7.负责公司IPO上市的各项规范及方案的实施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tbl>
      <w:tblPr>
        <w:tblStyle w:val="5"/>
        <w:tblW w:w="9744" w:type="dxa"/>
        <w:tblInd w:w="-60" w:type="dxa"/>
        <w:tblBorders>
          <w:top w:val="none" w:color="auto" w:sz="0" w:space="0"/>
          <w:left w:val="single" w:color="CAEF38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0"/>
        <w:gridCol w:w="5684"/>
      </w:tblGrid>
      <w:tr>
        <w:tblPrEx>
          <w:tblBorders>
            <w:top w:val="none" w:color="auto" w:sz="0" w:space="0"/>
            <w:left w:val="single" w:color="CAEF38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060" w:type="dxa"/>
            <w:tcBorders>
              <w:left w:val="single" w:color="9CC2E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个人技能</w:t>
            </w:r>
          </w:p>
          <w:p>
            <w:pPr>
              <w:snapToGrid w:val="0"/>
            </w:pP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Personal</w:t>
            </w:r>
            <w:r>
              <w:rPr>
                <w:rFonts w:ascii="Calibri" w:hAnsi="Calibri" w:cs="Arial"/>
                <w:color w:val="1F3864"/>
                <w:sz w:val="22"/>
                <w:szCs w:val="21"/>
              </w:rPr>
              <w:t xml:space="preserve"> Skills</w:t>
            </w:r>
          </w:p>
        </w:tc>
        <w:tc>
          <w:tcPr>
            <w:tcW w:w="5684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numPr>
          <w:ilvl w:val="0"/>
          <w:numId w:val="1"/>
        </w:numPr>
        <w:spacing w:line="300" w:lineRule="auto"/>
        <w:ind w:left="425" w:hanging="198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吃饭</w:t>
      </w: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 xml:space="preserve">                                                </w:t>
      </w:r>
    </w:p>
    <w:tbl>
      <w:tblPr>
        <w:tblStyle w:val="5"/>
        <w:tblW w:w="9721" w:type="dxa"/>
        <w:tblInd w:w="-60" w:type="dxa"/>
        <w:tblBorders>
          <w:top w:val="none" w:color="auto" w:sz="0" w:space="0"/>
          <w:left w:val="single" w:color="FFD52E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1"/>
        <w:gridCol w:w="3450"/>
        <w:gridCol w:w="3450"/>
      </w:tblGrid>
      <w:tr>
        <w:tblPrEx>
          <w:tblBorders>
            <w:top w:val="none" w:color="auto" w:sz="0" w:space="0"/>
            <w:left w:val="single" w:color="FFD52E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821" w:type="dxa"/>
            <w:tcBorders>
              <w:left w:val="single" w:color="BDD6EE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个人荣誉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ersonal Honor</w:t>
            </w: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</w:pP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pStyle w:val="10"/>
        <w:numPr>
          <w:ilvl w:val="0"/>
          <w:numId w:val="2"/>
        </w:numPr>
        <w:spacing w:line="276" w:lineRule="auto"/>
        <w:ind w:hanging="210" w:firstLineChars="0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>优秀学生干部</w:t>
      </w:r>
    </w:p>
    <w:p>
      <w:pPr>
        <w:pStyle w:val="10"/>
        <w:spacing w:line="276" w:lineRule="auto"/>
        <w:ind w:left="480" w:firstLine="0" w:firstLineChars="0"/>
        <w:rPr>
          <w:rFonts w:hint="eastAsia"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sectPr>
      <w:headerReference r:id="rId3" w:type="first"/>
      <w:pgSz w:w="11906" w:h="16838"/>
      <w:pgMar w:top="558" w:right="1080" w:bottom="29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-530860</wp:posOffset>
          </wp:positionV>
          <wp:extent cx="7553325" cy="2315210"/>
          <wp:effectExtent l="0" t="0" r="0" b="0"/>
          <wp:wrapNone/>
          <wp:docPr id="2" name="图片 2" descr="浅色方格背景矢量素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浅色方格背景矢量素材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895"/>
                  <a:stretch>
                    <a:fillRect/>
                  </a:stretch>
                </pic:blipFill>
                <pic:spPr>
                  <a:xfrm>
                    <a:off x="0" y="0"/>
                    <a:ext cx="7553325" cy="2315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920F8"/>
    <w:multiLevelType w:val="multilevel"/>
    <w:tmpl w:val="312920F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D552569"/>
    <w:multiLevelType w:val="multilevel"/>
    <w:tmpl w:val="3D552569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5825"/>
    <w:rsid w:val="00022DBE"/>
    <w:rsid w:val="000551AF"/>
    <w:rsid w:val="000C40D3"/>
    <w:rsid w:val="000D4309"/>
    <w:rsid w:val="00155D42"/>
    <w:rsid w:val="00157972"/>
    <w:rsid w:val="001660D3"/>
    <w:rsid w:val="00172A27"/>
    <w:rsid w:val="00186D69"/>
    <w:rsid w:val="00206DF1"/>
    <w:rsid w:val="0021794D"/>
    <w:rsid w:val="00223F55"/>
    <w:rsid w:val="002871DB"/>
    <w:rsid w:val="0029432B"/>
    <w:rsid w:val="00346998"/>
    <w:rsid w:val="00372C35"/>
    <w:rsid w:val="003A15EF"/>
    <w:rsid w:val="003A6206"/>
    <w:rsid w:val="003D0E90"/>
    <w:rsid w:val="003D1684"/>
    <w:rsid w:val="003E0070"/>
    <w:rsid w:val="00416FDE"/>
    <w:rsid w:val="0043716B"/>
    <w:rsid w:val="00470C72"/>
    <w:rsid w:val="00477A1E"/>
    <w:rsid w:val="00484DF6"/>
    <w:rsid w:val="00497767"/>
    <w:rsid w:val="004F06F2"/>
    <w:rsid w:val="00515720"/>
    <w:rsid w:val="005A75C5"/>
    <w:rsid w:val="005E0FC2"/>
    <w:rsid w:val="00615950"/>
    <w:rsid w:val="00655395"/>
    <w:rsid w:val="00660E9E"/>
    <w:rsid w:val="00674FE7"/>
    <w:rsid w:val="00675311"/>
    <w:rsid w:val="006A3228"/>
    <w:rsid w:val="006A5BFD"/>
    <w:rsid w:val="006B66D9"/>
    <w:rsid w:val="006D19EF"/>
    <w:rsid w:val="006D232D"/>
    <w:rsid w:val="006D69BC"/>
    <w:rsid w:val="006E2428"/>
    <w:rsid w:val="00724C8F"/>
    <w:rsid w:val="00776412"/>
    <w:rsid w:val="00825094"/>
    <w:rsid w:val="008550F0"/>
    <w:rsid w:val="0086319B"/>
    <w:rsid w:val="00883915"/>
    <w:rsid w:val="008A568A"/>
    <w:rsid w:val="008D652E"/>
    <w:rsid w:val="008E28E3"/>
    <w:rsid w:val="00910079"/>
    <w:rsid w:val="00916CE8"/>
    <w:rsid w:val="00930BBA"/>
    <w:rsid w:val="00964F6C"/>
    <w:rsid w:val="00A30EDE"/>
    <w:rsid w:val="00A5541F"/>
    <w:rsid w:val="00B956C2"/>
    <w:rsid w:val="00C02317"/>
    <w:rsid w:val="00C521A8"/>
    <w:rsid w:val="00C73396"/>
    <w:rsid w:val="00C927D1"/>
    <w:rsid w:val="00D1520B"/>
    <w:rsid w:val="00D359FD"/>
    <w:rsid w:val="00D62179"/>
    <w:rsid w:val="00D769D2"/>
    <w:rsid w:val="00DA1FB0"/>
    <w:rsid w:val="00DF1022"/>
    <w:rsid w:val="00DF24F5"/>
    <w:rsid w:val="00E22EFC"/>
    <w:rsid w:val="00E24618"/>
    <w:rsid w:val="00E33EC7"/>
    <w:rsid w:val="00E50ED7"/>
    <w:rsid w:val="00E57C08"/>
    <w:rsid w:val="00E82E6C"/>
    <w:rsid w:val="00ED6D6D"/>
    <w:rsid w:val="00ED7E63"/>
    <w:rsid w:val="00F33CA6"/>
    <w:rsid w:val="00F57D60"/>
    <w:rsid w:val="018C56F9"/>
    <w:rsid w:val="090A42E4"/>
    <w:rsid w:val="0C914F82"/>
    <w:rsid w:val="0D977A48"/>
    <w:rsid w:val="112B7609"/>
    <w:rsid w:val="11A90D5C"/>
    <w:rsid w:val="1D501934"/>
    <w:rsid w:val="25B53AED"/>
    <w:rsid w:val="28C87523"/>
    <w:rsid w:val="291A43E0"/>
    <w:rsid w:val="2EBC49BD"/>
    <w:rsid w:val="35256E6F"/>
    <w:rsid w:val="49004749"/>
    <w:rsid w:val="49906244"/>
    <w:rsid w:val="52A55C4F"/>
    <w:rsid w:val="530C1083"/>
    <w:rsid w:val="5E136F31"/>
    <w:rsid w:val="64BC3FD2"/>
    <w:rsid w:val="6E30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cs="Times New Roman" w:asciiTheme="minorHAnsi" w:hAnsiTheme="minorHAns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0">
    <w:name w:val="列出段落1"/>
    <w:basedOn w:val="1"/>
    <w:uiPriority w:val="0"/>
    <w:pPr>
      <w:ind w:firstLine="420" w:firstLineChars="200"/>
    </w:pPr>
  </w:style>
  <w:style w:type="paragraph" w:customStyle="1" w:styleId="11">
    <w:name w:val="列出段落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31616;&#21382;\1.%2070&#20221;&#31616;&#21382;&#27169;&#26495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F9F48B-B096-45EC-92FF-74D0A8B6190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Company>Sky123.Org</Company>
  <Pages>1</Pages>
  <Words>0</Words>
  <Characters>1</Characters>
  <Lines>1</Lines>
  <Paragraphs>1</Paragraphs>
  <TotalTime>5</TotalTime>
  <ScaleCrop>false</ScaleCrop>
  <LinksUpToDate>false</LinksUpToDate>
  <CharactersWithSpaces>1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2018-10-25T11:32:00Z</dcterms:created>
  <dc:creator>彭婧的 iPhone</dc:creator>
  <cp:lastModifiedBy>wb-zk654722</cp:lastModifiedBy>
  <cp:lastPrinted>2015-10-28T06:12:00Z</cp:lastPrinted>
  <dcterms:modified xsi:type="dcterms:W3CDTF">2020-01-19T07:43:03Z</dcterms:modified>
  <dc:title>_x0001_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 linkTarget="0">
    <vt:lpwstr>4</vt:lpwstr>
  </property>
</Properties>
</file>