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卜影</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1937.04</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河南省济源市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15200188257</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khhf2n7e@gmail.com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2008.06</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2012.06</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北京建筑大学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2002.12</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2006.12</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北京北大方正软件职业技术</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2003.11</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2007.11</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华北电业联合职工大学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2005.12-2012.09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杭州泰格医药科技股份有限公司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大区销售副总监</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客户每月税控盘反写、以及税控盘保管和出入库登记；2、根据主管安排协助客户解决税盘问题；3、协助客户处理客户企业发票等相关事宜并根据客户情况统计开票记录，保管好相关物品，并进行相关登记4、协助会计做好每月单据等收集、装订及整理工作5、协助财务申报税、代理记账；6、协助办理公司变更、注销、设立7、其他财务类协助工作8、只招聘***。</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1993/02-2015/04</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广州市包道餐饮管理服务有限公司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业务咨询顾问</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1、日常礼仪接待工作，负责来访人员的接待及引见；2、处理日常与客户在行政方面的事务及业务对接；3、负责楼层各类信息资料的分发、档案资料的收集、整理和保管；4、会议</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1995.01-2017.11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高校思想政治工作的薄弱环节及其对策研究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主要负责BPM企业流程平台的设计、开发编码工作；2.基于公司的BPM产品设计，根据需求，进行应用的实现；3.对BPM企业流程平台开发技术进行研究，根据开发过程中的体验对产品提出改进建议。4.负责撰写BPM企业流程平台相关的技术文档；</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