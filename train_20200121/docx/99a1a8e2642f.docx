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陶亨康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1979.09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黑龙江省大庆市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15905477064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b0sup@yeah.net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中国科学院大学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北京电子科技学院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中国社会科学院大学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1993.07-2014.09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雅戈尔集团股份有限公司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Java技术经理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1991.05-2015.12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浙江锋锂新能源科技有限公司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2004.07-2014.11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2003.02-2016.06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1997/08-2013/12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1996/12-2018/09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