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伍玲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15206770978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rywmpn@sina.com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:辽宁省阜新市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辽宁省阜新市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31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2015.01-2019.01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北京北大方正软件职业技术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心理学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2010.01-2014.01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北京工商大学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兵器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2001/07-2017/09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无锡米勒人工环境有限公司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财务经理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领导随时安排的工作及时完成2、负责部门的整个环节的数据统计3、负责现场和群里随时和客服人员互动催业绩4、服从领导随时调整工作内容5、负责完成部门下达的工作任务，在上级的帮助下不断总结和提升自己。6、要有责任心，有梦想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2000.04-2018.10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广州绿葆网络发展有限公司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硬件实施工程师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日常现金、支票、承兑的接收与支出、银行付款制单，及时登记现金及银行存款日记账；2、严格执行现金管理制度和结算制度，根据公司规定的费用报销和收付款审批手续，办理现金及银行结算业务；3、根据现金和银行相关原始凭证制单记账凭证；4、负责工资发放，做到及时准确；5、开具发票、领购发票；6、根据到款付款情况、发货、开票情况及时登记往来表；7、凭证打印及凭证装订；8、完成领导交办的其他事项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