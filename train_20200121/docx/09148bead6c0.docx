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殷敬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2005.09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湖南省郴州市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13704605079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6vlftfnc@yahoo.com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北京吉利学院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北京京北职业技术学院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国家检察官学院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1999.03-2016.07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厦门市政智慧城市科技有限公司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教学助理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，通过为客户提供培训、定期和紧急的服务以及销售示范，实现现有餐饮客户的销售增长；2，了解客户的食品安全需求，作为高端清洁卫生流程及计划方面的专家，为客户定制解决方案；3，安装、维修和维护客户的机器设备，利用该项服务加强与客户的关系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1995.11-2012.09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武汉宏韧生物医药科技有限公司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Java开发工程师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业务员订单进行样品采购，辅料采购；2、采购订单的跟进，验收。3、管理采购合同及供应商文件资料，定期收集、建立供应商信息资源库；4、进行供应商的联络、接待工作；5、新产品、新供应商的开发；6、对接财务开票；7、会开车8、完成领导交办的其他任务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1994.11-2015.06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党的十八大以来广东全面从严治党实践研究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Linux/Android平台常见外设驱动，如4G、Camera、LCD、TP、BT、WIFI，以及各类传感器等模块；2、独立完成板级驱动开发与调试，支持基于linux操作系统的总线驱动、IC器件驱动等底层驱动开发；3、与硬件工程师一起跟踪、分析、评估和验证新器件以及同类替代器件；4、独立完成单板故障检测软件、维修软件功能设计及开发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1996.11-2010.08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大数据时代我国社会公德治理的运行机制研究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1、负责学生的思想政治工作及教学、教研等方面的工作；2、承担本学科课程的讲授任务，组织课堂讨论；3、承担课程辅导和答疑，作业和考卷批改等工作；4、完成教学部门主任安排的其他任务。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