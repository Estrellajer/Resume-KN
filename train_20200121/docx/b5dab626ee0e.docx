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殷彪波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15804195870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57raw1@google.com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2010.08-2014.08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北京吉利学院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2007.10-2011.10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自动化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2003.03-2007.03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北京城市学院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2004.03-2008.03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水利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1995年02月-2015年07月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芯元科技有限公司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制剂研究员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2009.12-2011.04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山东学而优教育科技有限公司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