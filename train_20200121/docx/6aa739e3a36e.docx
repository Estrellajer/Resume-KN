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酆若星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15201511172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6ilh4xtw@live.com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:广东省潮州市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广东省潮州市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2004.02-2008.02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能源动力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2001/11-2012/12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成都昂可教育咨询有限公司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创意策划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2001年10月-2017年03月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上海逸思医疗科技有限公司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设备工程师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