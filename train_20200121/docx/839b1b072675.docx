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纪和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1972.10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甘肃省陇南市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15805860209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p4lokm@msn.com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北方工业大学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2001.05-2011.09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深圳市乐有家控股集团有限公司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技术生产组-QC专员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1.能够根据项目独立完成项目前中后期的踩点、安装、调试工作；2.能够解决公司产品在用户现场出现的故障和问题；3.对客户进行产品知识培训；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1992/03-2013/06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广州新岭南文化中心重点研究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