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云康健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13706907090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ncs7b@sina.com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:河北省沧州市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河北省沧州市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2004.01-2008.01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北京吉利学院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数学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2003.09-2007.09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中国戏曲学院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纺织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2006年10月-2013年08月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时代大数据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运营计划主管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