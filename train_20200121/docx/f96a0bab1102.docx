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罗武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1994.06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黑龙江省鸡西市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13000491285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vvit3w@ask.com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2003.03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北京卫生职业学院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北京舞蹈学院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2002.06-2015.11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上海陶素生化科技有限公司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ERP系统工程师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1、按要求能独立完成各项生物分析检测工作，并及时填好实验记录；2、配合领导完成方法开法及方法学验证工作；3、能定期进行仪器、设备的维护和保养，并做好所辖区域的安全与卫生管理工作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2009.12-2010.09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社会组织党建科学化推进广州城乡基层社会治理现代化研究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严格遵守国家审计法律法规、公司内部审计制度，依法实施内部审计工作。2、具备独立审计能力，对审计中发现的问题，提出整改意见和要求；3、与被审计单位沟通，对审计结果出具客观公正的审计报告；4、完成领导交办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1995.07-2015.06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岭南文化融入大学生思想政治教育研究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1、带领销售团队达成公司下达的销售业绩指标；2、与分公司当地监管金融机构保持良好的关系；3、公司重要商户和产品的拓展维护；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1997/04-2019/10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“一国两制”视阈下港澳社会心态比较研究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接听电话，接收传真，按要求转接电话或记录信息，确保及时准确。2、对来访客人做好接待、登记、引导工作，及时通知被访人员。3、负责公司快递、信件、包裹的收发工作。4、负责办公用品的管理及采购。5、负责复印、传真和打印等设备的使用与管理工作，合理使用，降低材料消耗。6、做好会前准备、会议记录和会后内容整理工作。7、做好公司相关资料、档案管理工作。8、日常费用的申请，公司钉钉的维护管理。9、领导交办的其他人事行政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