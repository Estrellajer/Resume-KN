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王翠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1946.08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深圳市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13508287221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sro30luo@live.com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2018.07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北京市石景山区业余大学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北京农学院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1995/06-2015/04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风行莱茵电梯有限公司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往来会计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各项财务管理制度的制定经总经理批准后跟踪实施；2、负责公司资金运作、管理及对外投融资业务的财务支持及项目跟进；3、负责公司日常财务核算及税务申报等工作；4、依据报销及付款管理规定审核费用报销及付款申请；5、负责统计应收账款并协助业务部门及时催收；6、负责定期向总经理汇报公司财务状况并提出合理化建议；7、负责对外审计、工商、银行等相关协调工作；8、领导交办的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1992/05-2018/05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德高建材有限公司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景观设计师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在前厅接待游客及销售戏票；2、积极寻找顾客并引导顾客进店体验，积极为顾客讲解戏院表演剧目；3、为客人提供茶水、小吃服务；4、态度热情大方，面对顾客时刻保持微笑，行为举止大方得体；5、完成公司制定的销售目标；6、积极配合公司管理，遵守门店管理规范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1990.03-2014.03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杭州天迈网络有限公司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平面设计师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严格遵守国家审计法律法规、公司内部审计制度，依法实施内部审计工作。2、具备独立审计能力，对审计中发现的问题，提出整改意见和要求；3、与被审计单位沟通，对审计结果出具客观公正的审计报告；4、完成领导交办的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2008.07-2011.05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成都天汇丰资产管理有限公司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会计主管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业务合同等文件资料的管理、归类、整理、建档和保管；2、负责各类销售业务指标的月度、季度、年度统计报表和报告的制作、编写；3、负责收集、整理、归纳市场行情，提出分析报告；4、协助业务部经理做好电话来访工作；5、协助业务部经理做好部门内务、各种内部会议的记录等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1999.12-2016.06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充分利用高校资源推进党内法规制度建设研究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为银行的贷款客户办理预告、预抵押、正式抵押的手续；2、协助银行客户经理处理日常客户资料、输机录入、打合同、交房管局备案、归档等相关工作；3、按照公司每月下达的任务量，保质保量、高效的完成工作量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1994/12-2011/12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“一国两制”视阈下港澳社会心态比较研究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1、负责区域内销售网点的开发及维护2、负责分体，商用空调以及洗衣机厨卫家电销售渠道3、严格执行公司的销售制度，完成公司分配的任务4、按既定路线拜访区域内的新老客户，增进客户关系5、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2004.12-2013.12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广东省人民政协理论研究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（1）负责所辖区域市场产品的促销活动、推广等工作；（2）负责定期拜访客户、维护良好的客户关系、积极处理客户问题；（3）负责所区域市场信息收集、市场调查与分析，维护产品形象；（4）负责监控各区域促销活动的执行状况、阶段性销售目标达成情况；（5）负责做好新产品/产品的铺市推广工作和终端铺点工作；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