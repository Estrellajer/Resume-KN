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卞梦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13600506148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i9oan6@sohu.com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:云南省昆明市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云南省昆明市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2011.06-2015.06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外交学院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管理科学与工程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2004.11-2008.11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2003.07-2007.07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北京协和医学院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中国语言文学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1995年06月-2010年11月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雅居乐地产-深圳公司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1993/03-2015/10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无锡道生中医文化发展有限公司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行政司机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1、负责公司产品国际市场的销售及推广；2、开拓新市场，发展新客户，维护现有客户；3、参加国外展会；4、负责订单管理，监督并执行订单的整个流程，保证货物的顺利进出口；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