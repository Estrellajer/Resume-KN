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庞功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13508414315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hu4ru3q@aol.com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:江西省萍乡市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江西省萍乡市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2009.08-2013.08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北京市海淀区职工大学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植物生产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2013.04-2017.04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国家开放大学（中央广播电视大学）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食品科学与工程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2003.07-2007.07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农业经济管理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2007/03-2015/09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四川朵唯智能云谷有限公司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视频剪辑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1.负责公司日常业务送货；2.配合公司业务人员客户拜访；3.公司车辆的日常维护与管理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2002/04-2013/10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嘉兴旗声电子有限公司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3D舞美设计师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