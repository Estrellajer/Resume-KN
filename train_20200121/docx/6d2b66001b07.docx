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许有亨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1972.11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湖南省益阳市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13806530576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amiyhh8@ask.com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中国传媒大学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1991.09-2019.06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广州北鱼网络科技有限公司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Java开发工程师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1、协助制定市场活动计划，组织落实市场活动；2、负责展会活动策划与相关活动支持，市场推广资料制定与管理；3、负责对外平台的开发管理与维护（网站、微信、广告）；4、领导安排的其他工作。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2000.04-2011.08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武汉裕亚物业有限公司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钣金技师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区域内公司产品的销售和推广，完成区域销售目标。2.按时完成销售目标和回款目标。3.开发符合公司定位的客户资源，寻找潜在客户，完成销售目标。4.了解和分析客户需求，搜集客户和行业信息，建立区域客户数据库，维护好客户。5.协调工厂内部相关部门的关系，顺利完成发货运输的沟通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2003/11-2011/12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上海互信投资管理有限公司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运营总监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集团主要领导行政报告、规划、总结及各类重大会议讲话稿、会议纪要的起草、记录及整理汇总工作；负责领导班子决定事宜的督办、反馈；协助办公室主任与上、下级单位、政府部门、协会和相关机构的行政事务联络及信息传递；协助办公室主任做好集团公司会议、会务管理，包括重大会议组织策划、会议协调、会务支持；协助办公室主任做好集团公司重大活动策划、组织、安排、协调与接待；协助办公室主任做好公务接待与对外关系的组织联络；完成领导交办的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2001.06-2014.04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时空情境视角下农民工越轨行为防治研究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熟练运用直通车、钻石展位、淘宝客等工具制定推广方案并完成项目店铺的业绩目标。2.每天优化关键词，提升点击率、质量得分；不定期优化标题，推广图片，将图片的要求告知美工。3.直通车，钻展，生意参谋，生意经等如何进行有效的结合，以及有效的进行直通车的优化。4.紧密和品牌沟通，并定制化每个品牌的投放策略，与数据银行专家一起通过数据不断优化ROI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1995.05-2015.12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技术与工程中的模型研究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1.负责集团公司董事长的专职司机服务；2.负责车辆年审、保养、清洁日常管理；3.负责董事长日常生活助理服务；4.协助处理日常行政事务；5.服从公司安排，不得擅离职守，私自开车外出。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1990.05-2012.05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专题博物馆建设与新岭南文化发展研究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制定部门（质量、生产、仓储、采购等）整体目标和实施计划，进行分解和组织实施，定期回顾完成情况，优化流程和管理体系，实现运营目标。2、根据运营计划制定预算，合理安排使用，并结合业务进度适时进行调整。3、规划人员架构，形成人员梯队建设，打造符合公司文化和发展的专业团队。4、关注市场和政策最新信息，及时汇总分析，提供合理建议。5、对负责区域内重点学术客户定期拜访，了解客户最新情况，为客户提供优质服务。6、协调各个部门和业务积极沟通，建立顺畅的部门间协作。7、与行业政府主管部门建立良好联系，及时了解监管要求和政策变化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2001.11-2012.07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社会主义协商民主体系中的政党协商机制建设研究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1、负责影视动画中的场景与渲染工作；2、制作建筑表现动画，对建筑场景的控制，模型，灯光，材质，小品镜头运动的表现。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