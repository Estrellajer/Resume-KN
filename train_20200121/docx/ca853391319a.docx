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廉芬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1986.11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陕西省延安市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13905227301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jh5097@0355.net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中国记协职工新闻学院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2002.05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北京网络职业学院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1998/06-2019/12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上海雷瓦电器有限公司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采购经理助理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协助完成公司各类内部培训相关的教务工作；2、协助完成各类培训课件（如PPT、E-learning课件）的制作、格式转换、加工等；3、协助部门各项资料的整理、归档与保管；4、参与教学组织和管理；5、参与维护、使用内部培训管理系统及知识库；6、配合完成部内的其他日常行政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1994/01-2013/02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自媒体时代主流意识形态话语面临的挑战及对策研究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按照公司核算管理规定，负责公司各种核算和其他业务的记账工作2、根据公司会计制度规定，认真准确录入各类明细账，做到账证相符，发现问题及时更正。3、编制每月财务报表并发送给上级领导4、填制记账凭证同，进行账务处理5、完成领导交办的其他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