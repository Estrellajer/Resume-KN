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阮刚元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1978.07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贵州省都匀市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13807385049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ek0bns@0355.net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北京警察学院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中央党校继续教育学院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华北电力大学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2000/02-2011/05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安克创新科技股份有限公司深圳分公司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生物分析研究员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1、负责公司软件产品的推广和销售工作。2、负责企业客户的开发、跟进、签约、跟踪协调等工作。3、跟进运营部计划，完成任务。4、与商务、企划合作制定销售整体解决方案。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2008.06-2019.07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2007/03-2019/11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“和谐劳动”视野下的劳动关系协调机制研究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1994/08-2010/11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马克思哲学与量子力学的主体性问题研究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1、负责公司产品国际市场的销售及推广；2、开拓新市场，发展新客户，维护现有客户；3、参加国外展会；4、负责订单管理，监督并执行订单的整个流程，保证货物的顺利进出口；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1995.02-2010.10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