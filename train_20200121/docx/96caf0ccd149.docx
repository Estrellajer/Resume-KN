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孔贵朋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13901982081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c5xobd4a@sina.com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:北京市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34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2005.11-2009.11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中央民族大学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物理学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2010.01-2014.01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北京培黎职业学院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天文学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2008年12月-2011年01月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广州市天麟教育培训中心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按揭专员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1、使用界面编辑器进行高还原度拼接；2、使用美术编辑器（场景/特效）对交互流程相关的效果进行制作，对界面最终实现的结构功能逻辑有明确认知；3、根据项目情况，制定拼接规范，统一制作逻辑和结构。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