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毛勤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2004.07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黑龙江省齐齐哈尔市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13806701444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xyv6qtf@google.com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北京工业大学耿丹学院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2009.03-2017.01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上海仪真分析仪器有限公司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商务总监助理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建立、健全项目供水、供电等分管设备操作、维护规程和管理制度；2、协助生产经理制定机电安装计划；3、负责对机电施工进行总协调；4、负责各项安装专项施工方案的技术答疑；5、组织或参与设计交底、设计审核、变更审核等日常管理工作；6、负责监督、参与验收机电安装；7、监督和指导相关人员正确使用和操作电气设备；8、负责对新员工进行机械及电气知识的教育培训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1990.11-2016.07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恒天财富上海大区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生产主管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协助完成公司各类内部培训相关的教务工作；2、协助完成各类培训课件（如PPT、E-learning课件）的制作、格式转换、加工等；3、协助部门各项资料的整理、归档与保管；4、参与教学组织和管理；5、参与维护、使用内部培训管理系统及知识库；6、配合完成部内的其他日常行政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2008.05-2013.03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深圳壹创国际设计股份有限公司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司机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所辖区域内复印机、A4打印机、办公软件、互动商务大屏，多方会议视讯设备等智能办公设备的售后专业服务；2、提供产品的安装、调试、维修保养及日常技术支持，保证公司服务承诺；3、熟练运用公司产品，解答客户提问。二、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1991/01-2013/11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工业废水或污泥处理领域的新技术研发和推广；2、进行小试或中试试验，制订废水处理、回用及零排放的最优方案；3、对市场开发提供技术支持，包括技术交流、技术方案、标书编制、工程调试、技术整改等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