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舒思芬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1959.10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河南省焦作市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13604633216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h21efy@qq.com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清华大学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北京工商大学嘉华学院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北京联合大学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1994/06-2015/08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昆明北湖经贸有限责任公司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运营专员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管理并运营相关业务工作，线上线下活动等。2.充分执行并对接相关业务及资源，实现整体工作按策划流程落地；3.快速响应社会、娱乐等网络热点话题，擅长借势造势，独立完成热点营销事件的策划和执行；4.对线上运营工作建立有效的运营体系，同时制定相关运营计划和实施方案。5.对线下做充分运营工作，制定相关工作流程及任务计划并执行。6.参与调研工作、市场定位分析工作。7.负责与相关项目对接市场业务，参与招投标方案制作。8.建立用户网络，客户网络及资源网络信息。9.参与调研工作、市场定位及策划报告，独立撰写前、中、后期策划方案以及撰写宣传所需的各类文案并独立呈报主管审核。二、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1996.10-2016.11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当代物理学中的超验认识研究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开展IFRS17国际会计准则政策的研究、做好技术方案的制定和审阅；2.评估精算模型功能的现状，分析与IFRS17准则要求的差异，完善IFRS17精算模型，搭建IFRS17准则下再保评估模型；3.负责IFRS17计量平台功能设计，为计量平台开发和测试提供全面支持；4.负责精算系统升级改造，制定数据提取和传输方案；5.负责IFRS17模型设计书的审阅，起草和编制IFRS17模型相关的实务标准、流程和规范；6.负责提出模型点制作需求，配合审阅精算数据需求；7.负责制定IFRS17模型模块的工作计划，配合IFRS17项目负责人开展专业领域的各项工作；完成领导交办的其他各项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