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齐璧贞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1986.08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山东省滨州市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15001470940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oh7l8s@163.net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北京协和医学院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2004.07-2011.08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福州樱花国际日语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企划主管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2006.05-2010.06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现代重工投资有限公司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招生专员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1999.08-2017.01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广州积特企业管理咨询有限公司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行政客服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1、做好合并报表编制、数据统计、财务分析工作；2、负责公司全级次的年度预、决算工作；3、参与公司财务体系改革与优化；4、完成上级交办的其他工作。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1996/08-2015/11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软硬法视域下的廉政党内法规与国家法律衔接协调问题研究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1998/09-2017/06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管理供应商开发搭建会员在线管理运营平台（服务号及小程序），并管理相关预算2.设计会员服务运营流程，建立和维护会员分级管理及增值服务体系，开展会员运营与管理工作3.管理新会员招募推广项目，跨部门对接医务团队，开展院内院外新会员获客工作，并进行项目获客效果跟踪分析4.根据各产品线与推广项目，开发并维护与医疗垂直平台/患者社群合作，完成新会员获客与转化目标5.管理外呼中心，建立有效的线上线下会员回访管理系统，并分析会员信息及消费行为数据6.策划、运作各类线上线下会员活动，提升会员转化率与忠诚度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2000.04-2014.12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歌舞艺术中岭南文化元素的开发创新研究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依据公司发展战略组织编制财务预算及考核；2、负责日常费用、付款申请的财务复审，确保各项财务事项按公司制度执行；2、负责公司应付账款、应付账款的账务处理，并形成与客户及供应商的有效对账，以及公司内部关联交易的处理；3、负责固定资产、存货的监督管理，和各部门沟通有效的管理方案，及时与公司管理层反馈相关情况，以保证公司各项资产的安全完整；4、负责各类公司外部及内部的财务报表及财务分析工作；5、负责税务、统计、内外审计、银行融资的接洽及相关工作配合；6、负责公司生产成本的核算，生产效率及生产报废的控制；7、负责公司财务系统的有效运作，形成与公司采购、销售、物流、生产等部门的有效沟通；8、督促、检查、指导并考核团队员工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