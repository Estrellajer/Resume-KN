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康静欣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15101067392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0e3nrs@hotmail.com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:浙江省台州市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浙江省台州市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2008.06-2012.06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2003.11-2007.11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中国记协职工新闻学院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水产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2000.12-2004.12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外交学院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2007.10-2011.10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公安部管理干部学院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1995年05月-2011年10月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深圳市万佳安智能科技有限公司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海运客服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1994/12-2013/12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上海星宝餐饮管理有限公司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