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1206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113" w:type="dxa"/>
          <w:left w:w="108" w:type="dxa"/>
          <w:bottom w:w="113" w:type="dxa"/>
          <w:right w:w="108" w:type="dxa"/>
        </w:tblCellMar>
      </w:tblPr>
      <w:tblGrid>
        <w:gridCol w:w="3322"/>
        <w:gridCol w:w="874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13" w:type="dxa"/>
            <w:left w:w="108" w:type="dxa"/>
            <w:bottom w:w="113" w:type="dxa"/>
            <w:right w:w="108" w:type="dxa"/>
          </w:tblCellMar>
        </w:tblPrEx>
        <w:trPr>
          <w:trHeight w:val="16537" w:hRule="atLeast"/>
        </w:trPr>
        <w:tc>
          <w:tcPr>
            <w:tcW w:w="3322" w:type="dxa"/>
            <w:shd w:val="clear" w:color="auto" w:fill="489CA2"/>
          </w:tcPr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3"/>
              <w:widowControl w:val="0"/>
              <w:spacing w:before="0" w:beforeAutospacing="0" w:after="0" w:afterAutospacing="0" w:line="600" w:lineRule="exact"/>
              <w:jc w:val="center"/>
              <w:rPr>
                <w:rFonts w:hint="default" w:ascii="微软雅黑" w:hAnsi="微软雅黑" w:eastAsia="微软雅黑"/>
                <w:color w:val="FFFFFF"/>
                <w:kern w:val="24"/>
                <w:sz w:val="44"/>
                <w:szCs w:val="4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FFFFFF"/>
                <w:kern w:val="24"/>
                <w:sz w:val="44"/>
                <w:szCs w:val="44"/>
                <w:lang w:val="en-US" w:eastAsia="zh-CN"/>
              </w:rPr>
              <w:t>柏宏</w:t>
            </w: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3"/>
              <w:widowControl w:val="0"/>
              <w:tabs>
                <w:tab w:val="left" w:pos="220"/>
              </w:tabs>
              <w:spacing w:before="0" w:beforeAutospacing="0" w:after="0" w:afterAutospacing="0"/>
              <w:ind w:left="482"/>
              <w:rPr>
                <w:rFonts w:hint="default" w:eastAsia="微软雅黑"/>
                <w:lang w:val="en-US" w:eastAsia="zh-CN"/>
              </w:rPr>
            </w:pPr>
            <w:bookmarkStart w:id="0" w:name="post_name"/>
            <w:r>
              <w:rPr>
                <w:rFonts w:hint="eastAsia" w:hAnsi="微软雅黑" w:eastAsia="微软雅黑" w:cs="Times New Roman"/>
                <w:color w:val="FFFFFF"/>
                <w:kern w:val="24"/>
                <w:sz w:val="22"/>
                <w:szCs w:val="22"/>
              </w:rPr>
              <w:t>意向岗位：</w:t>
            </w:r>
            <w:bookmarkEnd w:id="0"/>
            <w:r>
              <w:rPr>
                <w:rFonts w:hint="eastAsia" w:hAnsi="微软雅黑" w:eastAsia="微软雅黑" w:cs="Times New Roman"/>
                <w:color w:val="FFFFFF"/>
                <w:kern w:val="24"/>
                <w:sz w:val="22"/>
                <w:szCs w:val="22"/>
                <w:lang w:val="en-US" w:eastAsia="zh-CN"/>
              </w:rPr>
              <w:t>前端开发</w:t>
            </w: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3"/>
              <w:widowControl w:val="0"/>
              <w:spacing w:before="0" w:beforeAutospacing="0" w:after="0" w:afterAutospacing="0" w:line="500" w:lineRule="exact"/>
              <w:ind w:left="482"/>
              <w:jc w:val="both"/>
              <w:textAlignment w:val="bottom"/>
              <w:rPr>
                <w:rFonts w:ascii="微软雅黑" w:hAnsi="微软雅黑" w:eastAsia="微软雅黑" w:cs="微软雅黑"/>
                <w:color w:val="FFFFFF"/>
                <w:kern w:val="2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</w:rPr>
              <w:t>出生日期：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  <w:t>1935.05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22"/>
                <w:szCs w:val="22"/>
              </w:rPr>
              <w:tab/>
            </w:r>
          </w:p>
          <w:p>
            <w:pPr>
              <w:pStyle w:val="3"/>
              <w:widowControl w:val="0"/>
              <w:tabs>
                <w:tab w:val="left" w:pos="440"/>
              </w:tabs>
              <w:spacing w:before="0" w:beforeAutospacing="0" w:after="0" w:afterAutospacing="0" w:line="500" w:lineRule="exact"/>
              <w:ind w:left="482"/>
              <w:jc w:val="both"/>
              <w:textAlignment w:val="bottom"/>
              <w:rPr>
                <w:rFonts w:hint="default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  <w:t>籍贯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</w:rPr>
              <w:t>：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  <w:t>四川省绵阳市</w:t>
            </w:r>
          </w:p>
          <w:p>
            <w:pPr>
              <w:pStyle w:val="3"/>
              <w:widowControl w:val="0"/>
              <w:tabs>
                <w:tab w:val="left" w:pos="440"/>
              </w:tabs>
              <w:spacing w:before="0" w:beforeAutospacing="0" w:after="0" w:afterAutospacing="0" w:line="500" w:lineRule="exact"/>
              <w:ind w:left="482"/>
              <w:jc w:val="both"/>
              <w:textAlignment w:val="bottom"/>
              <w:rPr>
                <w:rFonts w:hint="default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</w:rPr>
              <w:t>工作年限：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  <w:t>3年</w:t>
            </w:r>
          </w:p>
          <w:p>
            <w:pPr>
              <w:pStyle w:val="3"/>
              <w:widowControl w:val="0"/>
              <w:tabs>
                <w:tab w:val="left" w:pos="440"/>
              </w:tabs>
              <w:spacing w:before="0" w:beforeAutospacing="0" w:after="0" w:afterAutospacing="0" w:line="500" w:lineRule="exact"/>
              <w:ind w:left="482"/>
              <w:jc w:val="both"/>
              <w:textAlignment w:val="bottom"/>
              <w:rPr>
                <w:rFonts w:hint="default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</w:rPr>
              <w:t>电话：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  <w:t>15100554864</w:t>
            </w:r>
          </w:p>
          <w:p>
            <w:pPr>
              <w:pStyle w:val="3"/>
              <w:widowControl w:val="0"/>
              <w:tabs>
                <w:tab w:val="left" w:pos="440"/>
              </w:tabs>
              <w:wordWrap w:val="0"/>
              <w:autoSpaceDE w:val="0"/>
              <w:autoSpaceDN w:val="0"/>
              <w:spacing w:before="0" w:beforeAutospacing="0" w:after="0" w:afterAutospacing="0" w:line="500" w:lineRule="exact"/>
              <w:ind w:left="482"/>
              <w:textAlignment w:val="bottom"/>
              <w:rPr>
                <w:rFonts w:ascii="微软雅黑" w:hAnsi="微软雅黑" w:eastAsia="微软雅黑" w:cs="微软雅黑"/>
                <w:color w:val="FFFFFF"/>
                <w:kern w:val="2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sz w:val="18"/>
                <w:szCs w:val="18"/>
              </w:rPr>
              <w:t>邮箱：</w:t>
            </w:r>
            <w:bookmarkStart w:id="1" w:name="email"/>
            <w:r>
              <w:rPr>
                <w:rFonts w:hint="eastAsia" w:ascii="微软雅黑" w:hAnsi="微软雅黑" w:eastAsia="微软雅黑" w:cs="微软雅黑"/>
                <w:color w:val="FFFFFF"/>
                <w:sz w:val="18"/>
                <w:szCs w:val="18"/>
              </w:rPr>
              <w:t>w7woob@263.net</w:t>
            </w:r>
            <w:r>
              <w:rPr>
                <w:rFonts w:hint="eastAsia" w:ascii="微软雅黑" w:hAnsi="微软雅黑" w:eastAsia="微软雅黑" w:cs="微软雅黑"/>
                <w:color w:val="FFFFFF"/>
                <w:sz w:val="18"/>
                <w:szCs w:val="18"/>
              </w:rPr>
              <w:t xml:space="preserve"> </w:t>
            </w:r>
            <w:bookmarkEnd w:id="1"/>
          </w:p>
          <w:p/>
          <w:p/>
          <w:p>
            <w:pPr>
              <w:pStyle w:val="9"/>
              <w:jc w:val="center"/>
            </w:pPr>
            <w:bookmarkStart w:id="2" w:name="hobbies"/>
            <w:r>
              <w:rPr>
                <w:rFonts w:hint="eastAsia"/>
              </w:rPr>
              <w:t>兴趣爱好</w:t>
            </w:r>
            <w:bookmarkEnd w:id="2"/>
          </w:p>
          <w:p>
            <w:pPr>
              <w:pStyle w:val="10"/>
              <w:ind w:left="600" w:leftChars="268" w:hanging="10" w:hangingChars="5"/>
            </w:pPr>
            <w:bookmarkStart w:id="3" w:name="hobbies_content"/>
            <w:r>
              <w:rPr>
                <w:rFonts w:hint="eastAsia"/>
                <w:lang w:val="en-US" w:eastAsia="zh-CN"/>
              </w:rPr>
              <w:t>编程</w:t>
            </w:r>
            <w:r>
              <w:rPr>
                <w:rFonts w:hint="eastAsia"/>
              </w:rPr>
              <w:t>、看电影、音乐</w:t>
            </w:r>
            <w:bookmarkEnd w:id="3"/>
          </w:p>
        </w:tc>
        <w:tc>
          <w:tcPr>
            <w:tcW w:w="8744" w:type="dxa"/>
          </w:tcPr>
          <w:p>
            <w:pPr>
              <w:pStyle w:val="11"/>
              <w:widowControl w:val="0"/>
              <w:jc w:val="both"/>
            </w:pPr>
            <w:bookmarkStart w:id="4" w:name="education"/>
            <w:r>
              <mc:AlternateContent>
                <mc:Choice Requires="wpg">
                  <w:drawing>
                    <wp:inline distT="0" distB="0" distL="0" distR="0">
                      <wp:extent cx="2223135" cy="274320"/>
                      <wp:effectExtent l="0" t="0" r="5715" b="11430"/>
                      <wp:docPr id="33" name="组合 3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23135" cy="274320"/>
                                <a:chOff x="0" y="0"/>
                                <a:chExt cx="2098718" cy="274320"/>
                              </a:xfrm>
                            </wpg:grpSpPr>
                            <wpg:grpSp>
                              <wpg:cNvPr id="34" name="组合 47"/>
                              <wpg:cNvGrpSpPr/>
                              <wpg:grpSpPr>
                                <a:xfrm>
                                  <a:off x="0" y="0"/>
                                  <a:ext cx="2098718" cy="258859"/>
                                  <a:chOff x="0" y="0"/>
                                  <a:chExt cx="2098718" cy="258859"/>
                                </a:xfrm>
                              </wpg:grpSpPr>
                              <wps:wsp>
                                <wps:cNvPr id="35" name="圆角矩形 44"/>
                                <wps:cNvSpPr/>
                                <wps:spPr>
                                  <a:xfrm>
                                    <a:off x="0" y="0"/>
                                    <a:ext cx="2098718" cy="258859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2700" cap="flat" cmpd="sng" algn="ctr">
                                    <a:noFill/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36" name="菱形 49"/>
                                <wps:cNvSpPr/>
                                <wps:spPr>
                                  <a:xfrm>
                                    <a:off x="1836752" y="79513"/>
                                    <a:ext cx="114230" cy="114079"/>
                                  </a:xfrm>
                                  <a:prstGeom prst="diamond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9050" cap="flat" cmpd="sng" algn="ctr">
                                    <a:solidFill>
                                      <a:sysClr val="window" lastClr="FFFFFF"/>
                                    </a:solidFill>
                                    <a:prstDash val="solid"/>
                                    <a:round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</wpg:grpSp>
                            <wps:wsp>
                              <wps:cNvPr id="37" name="文本框 40"/>
                              <wps:cNvSpPr txBox="1"/>
                              <wps:spPr>
                                <a:xfrm>
                                  <a:off x="0" y="0"/>
                                  <a:ext cx="1877695" cy="274320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>
                                    <w:pPr>
                                      <w:pStyle w:val="3"/>
                                      <w:spacing w:before="0" w:beforeAutospacing="0" w:after="0" w:afterAutospacing="0" w:line="288" w:lineRule="exact"/>
                                    </w:pPr>
                                    <w:r>
                                      <w:rPr>
                                        <w:rFonts w:hint="eastAsia" w:ascii="微软雅黑" w:hAnsi="微软雅黑" w:eastAsia="微软雅黑" w:cstheme="minorBidi"/>
                                        <w:color w:val="FFFFFF"/>
                                        <w:kern w:val="24"/>
                                      </w:rPr>
                                      <w:t>教育背景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_x0000_s1026" o:spid="_x0000_s1026" o:spt="203" style="height:21.6pt;width:175.05pt;" coordsize="2098718,274320" o:gfxdata="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">
                      <o:lock v:ext="edit" aspectratio="f"/>
                      <v:group id="组合 47" o:spid="_x0000_s1026" o:spt="203" style="position:absolute;left:0;top:0;height:258859;width:2098718;" coordsize="2098718,258859" o:gfxdata="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xoDLdr0AAADbAAAADwAAAAAAAAABACAAAAAiAAAAZHJzL2Rvd25yZXYueG1s&#10;UEsBAhQAFAAAAAgAh07iQDMvBZ47AAAAOQAAABUAAAAAAAAAAQAgAAAADAEAAGRycy9ncm91cHNo&#10;YXBleG1sLnhtbFBLBQYAAAAABgAGAGABAADJAwAAAAA=&#10;">
                        <o:lock v:ext="edit" aspectratio="f"/>
                        <v:roundrect id="圆角矩形 44" o:spid="_x0000_s1026" o:spt="2" style="position:absolute;left:0;top:0;height:258859;width:2098718;v-text-anchor:middle;" fillcolor="#489CA2" filled="t" stroked="f" coordsize="21600,21600" arcsize="0.166666666666667" o:gfxdata="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x/4Y68AAAA&#10;2wAAAA8AAAAAAAAAAQAgAAAAIgAAAGRycy9kb3ducmV2LnhtbFBLAQIUABQAAAAIAIdO4kAzLwWe&#10;OwAAADkAAAAQAAAAAAAAAAEAIAAAAAsBAABkcnMvc2hhcGV4bWwueG1sUEsFBgAAAAAGAAYAWwEA&#10;ALUDAAAAAA==&#10;">
                          <v:fill on="t" focussize="0,0"/>
                          <v:stroke on="f" weight="1pt" miterlimit="8" joinstyle="miter"/>
                          <v:imagedata o:title=""/>
                          <o:lock v:ext="edit" aspectratio="f"/>
                        </v:roundrect>
                        <v:shape id="菱形 49" o:spid="_x0000_s1026" o:spt="4" type="#_x0000_t4" style="position:absolute;left:1836752;top:79513;height:114079;width:114230;v-text-anchor:middle;" fillcolor="#489CA2" filled="t" stroked="t" coordsize="21600,21600" o:gfxdata="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tgMvS8AAAA&#10;2wAAAA8AAAAAAAAAAQAgAAAAIgAAAGRycy9kb3ducmV2LnhtbFBLAQIUABQAAAAIAIdO4kAzLwWe&#10;OwAAADkAAAAQAAAAAAAAAAEAIAAAAAsBAABkcnMvc2hhcGV4bWwueG1sUEsFBgAAAAAGAAYAWwEA&#10;ALUDAAAAAA==&#10;">
                          <v:fill on="t" focussize="0,0"/>
                          <v:stroke weight="1.5pt" color="#FFFFFF" joinstyle="round"/>
                          <v:imagedata o:title=""/>
                          <o:lock v:ext="edit" aspectratio="f"/>
                        </v:shape>
                      </v:group>
                      <v:shape id="文本框 40" o:spid="_x0000_s1026" o:spt="202" type="#_x0000_t202" style="position:absolute;left:0;top:0;height:274320;width:1877695;" filled="f" stroked="f" coordsize="21600,21600" o:gfxdata="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fvQuK8AAAA&#10;2wAAAA8AAAAAAAAAAQAgAAAAIgAAAGRycy9kb3ducmV2LnhtbFBLAQIUABQAAAAIAIdO4kAzLwWe&#10;OwAAADkAAAAQAAAAAAAAAAEAIAAAAAsBAABkcnMvc2hhcGV4bWwueG1sUEsFBgAAAAAGAAYAWwEA&#10;ALUDAAAAAA==&#10;">
                        <v:fill on="f" focussize="0,0"/>
                        <v:stroke on="f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pStyle w:val="3"/>
                                <w:spacing w:before="0" w:beforeAutospacing="0" w:after="0" w:afterAutospacing="0" w:line="288" w:lineRule="exact"/>
                              </w:pPr>
                              <w:r>
                                <w:rPr>
                                  <w:rFonts w:hint="eastAsia" w:ascii="微软雅黑" w:hAnsi="微软雅黑" w:eastAsia="微软雅黑" w:cstheme="minorBidi"/>
                                  <w:color w:val="FFFFFF"/>
                                  <w:kern w:val="24"/>
                                </w:rPr>
                                <w:t>教育背景</w:t>
                              </w:r>
                            </w:p>
                          </w:txbxContent>
                        </v:textbox>
                      </v:shape>
                      <w10:wrap type="none"/>
                      <w10:anchorlock/>
                    </v:group>
                  </w:pict>
                </mc:Fallback>
              </mc:AlternateContent>
            </w:r>
            <w:bookmarkEnd w:id="4"/>
          </w:p>
          <w:p>
            <w:pPr>
              <w:pStyle w:val="3"/>
              <w:widowControl w:val="0"/>
              <w:tabs>
                <w:tab w:val="left" w:pos="3206"/>
                <w:tab w:val="left" w:pos="5481"/>
              </w:tabs>
              <w:spacing w:before="0" w:beforeAutospacing="0" w:after="0" w:afterAutospacing="0" w:line="360" w:lineRule="exact"/>
              <w:ind w:left="476" w:right="476"/>
              <w:jc w:val="both"/>
              <w:rPr>
                <w:rFonts w:ascii="微软雅黑" w:hAnsi="微软雅黑" w:eastAsia="微软雅黑" w:cstheme="minorBidi"/>
                <w:color w:val="000000"/>
                <w:sz w:val="22"/>
                <w:szCs w:val="22"/>
              </w:rPr>
            </w:pPr>
            <w:bookmarkStart w:id="5" w:name="education_time_1"/>
            <w:bookmarkStart w:id="6" w:name="education_1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2014.09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 xml:space="preserve"> -- </w:t>
            </w:r>
            <w:bookmarkEnd w:id="5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2018.09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北京吉利学院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ab/>
            </w:r>
            <w:bookmarkStart w:id="7" w:name="education_degree_1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>博士学位</w:t>
            </w:r>
            <w:bookmarkEnd w:id="7"/>
          </w:p>
          <w:bookmarkEnd w:id="6"/>
          <w:p>
            <w:pPr>
              <w:pStyle w:val="8"/>
              <w:widowControl w:val="0"/>
              <w:jc w:val="both"/>
            </w:pPr>
          </w:p>
          <w:p>
            <w:pPr>
              <w:pStyle w:val="11"/>
              <w:widowControl w:val="0"/>
              <w:jc w:val="both"/>
            </w:pPr>
            <w:bookmarkStart w:id="8" w:name="work"/>
            <w:r>
              <mc:AlternateContent>
                <mc:Choice Requires="wpg">
                  <w:drawing>
                    <wp:inline distT="0" distB="0" distL="0" distR="0">
                      <wp:extent cx="2223135" cy="274320"/>
                      <wp:effectExtent l="0" t="0" r="5715" b="11430"/>
                      <wp:docPr id="40" name="组合 4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23135" cy="274320"/>
                                <a:chOff x="0" y="0"/>
                                <a:chExt cx="2098718" cy="274320"/>
                              </a:xfrm>
                            </wpg:grpSpPr>
                            <wpg:grpSp>
                              <wpg:cNvPr id="41" name="组合 47"/>
                              <wpg:cNvGrpSpPr/>
                              <wpg:grpSpPr>
                                <a:xfrm>
                                  <a:off x="0" y="0"/>
                                  <a:ext cx="2098718" cy="258859"/>
                                  <a:chOff x="0" y="0"/>
                                  <a:chExt cx="2098718" cy="258859"/>
                                </a:xfrm>
                              </wpg:grpSpPr>
                              <wps:wsp>
                                <wps:cNvPr id="42" name="圆角矩形 44"/>
                                <wps:cNvSpPr/>
                                <wps:spPr>
                                  <a:xfrm>
                                    <a:off x="0" y="0"/>
                                    <a:ext cx="2098718" cy="258859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2700" cap="flat" cmpd="sng" algn="ctr">
                                    <a:noFill/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43" name="菱形 49"/>
                                <wps:cNvSpPr/>
                                <wps:spPr>
                                  <a:xfrm>
                                    <a:off x="1836752" y="79513"/>
                                    <a:ext cx="114230" cy="114079"/>
                                  </a:xfrm>
                                  <a:prstGeom prst="diamond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9050" cap="flat" cmpd="sng" algn="ctr">
                                    <a:solidFill>
                                      <a:sysClr val="window" lastClr="FFFFFF"/>
                                    </a:solidFill>
                                    <a:prstDash val="solid"/>
                                    <a:round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</wpg:grpSp>
                            <wps:wsp>
                              <wps:cNvPr id="44" name="文本框 40"/>
                              <wps:cNvSpPr txBox="1"/>
                              <wps:spPr>
                                <a:xfrm>
                                  <a:off x="0" y="0"/>
                                  <a:ext cx="1877695" cy="274320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>
                                    <w:pPr>
                                      <w:pStyle w:val="3"/>
                                      <w:spacing w:before="0" w:beforeAutospacing="0" w:after="0" w:afterAutospacing="0" w:line="288" w:lineRule="exact"/>
                                    </w:pPr>
                                    <w:r>
                                      <w:rPr>
                                        <w:rFonts w:ascii="微软雅黑" w:hAnsi="微软雅黑" w:eastAsia="微软雅黑" w:cstheme="minorBidi"/>
                                        <w:color w:val="FFFFFF"/>
                                        <w:kern w:val="24"/>
                                      </w:rPr>
                                      <w:t>工作经历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_x0000_s1026" o:spid="_x0000_s1026" o:spt="203" style="height:21.6pt;width:175.05pt;" coordsize="2098718,274320" o:gfxdata="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">
                      <o:lock v:ext="edit" aspectratio="f"/>
                      <v:group id="组合 47" o:spid="_x0000_s1026" o:spt="203" style="position:absolute;left:0;top:0;height:258859;width:2098718;" coordsize="2098718,258859" o:gfxdata="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I7xG5O+AAAA2wAAAA8AAAAAAAAAAQAgAAAAIgAAAGRycy9kb3ducmV2Lnht&#10;bFBLAQIUABQAAAAIAIdO4kAzLwWeOwAAADkAAAAVAAAAAAAAAAEAIAAAAA0BAABkcnMvZ3JvdXBz&#10;aGFwZXhtbC54bWxQSwUGAAAAAAYABgBgAQAAygMAAAAA&#10;">
                        <o:lock v:ext="edit" aspectratio="f"/>
                        <v:roundrect id="圆角矩形 44" o:spid="_x0000_s1026" o:spt="2" style="position:absolute;left:0;top:0;height:258859;width:2098718;v-text-anchor:middle;" fillcolor="#489CA2" filled="t" stroked="f" coordsize="21600,21600" arcsize="0.166666666666667" o:gfxdata="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uQCoe8AAAA&#10;2wAAAA8AAAAAAAAAAQAgAAAAIgAAAGRycy9kb3ducmV2LnhtbFBLAQIUABQAAAAIAIdO4kAzLwWe&#10;OwAAADkAAAAQAAAAAAAAAAEAIAAAAAsBAABkcnMvc2hhcGV4bWwueG1sUEsFBgAAAAAGAAYAWwEA&#10;ALUDAAAAAA==&#10;">
                          <v:fill on="t" focussize="0,0"/>
                          <v:stroke on="f" weight="1pt" miterlimit="8" joinstyle="miter"/>
                          <v:imagedata o:title=""/>
                          <o:lock v:ext="edit" aspectratio="f"/>
                        </v:roundrect>
                        <v:shape id="菱形 49" o:spid="_x0000_s1026" o:spt="4" type="#_x0000_t4" style="position:absolute;left:1836752;top:79513;height:114079;width:114230;v-text-anchor:middle;" fillcolor="#489CA2" filled="t" stroked="t" coordsize="21600,21600" o:gfxdata="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8xHiEbsAAADb&#10;AAAADwAAAAAAAAABACAAAAAiAAAAZHJzL2Rvd25yZXYueG1sUEsBAhQAFAAAAAgAh07iQDMvBZ47&#10;AAAAOQAAABAAAAAAAAAAAQAgAAAACgEAAGRycy9zaGFwZXhtbC54bWxQSwUGAAAAAAYABgBbAQAA&#10;tAMAAAAA&#10;">
                          <v:fill on="t" focussize="0,0"/>
                          <v:stroke weight="1.5pt" color="#FFFFFF" joinstyle="round"/>
                          <v:imagedata o:title=""/>
                          <o:lock v:ext="edit" aspectratio="f"/>
                        </v:shape>
                      </v:group>
                      <v:shape id="文本框 40" o:spid="_x0000_s1026" o:spt="202" type="#_x0000_t202" style="position:absolute;left:0;top:0;height:274320;width:1877695;" filled="f" stroked="f" coordsize="21600,21600" o:gfxdata="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vO6/ovQAA&#10;ANsAAAAPAAAAAAAAAAEAIAAAACIAAABkcnMvZG93bnJldi54bWxQSwECFAAUAAAACACHTuJAMy8F&#10;njsAAAA5AAAAEAAAAAAAAAABACAAAAAMAQAAZHJzL3NoYXBleG1sLnhtbFBLBQYAAAAABgAGAFsB&#10;AAC2AwAAAAA=&#10;">
                        <v:fill on="f" focussize="0,0"/>
                        <v:stroke on="f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pStyle w:val="3"/>
                                <w:spacing w:before="0" w:beforeAutospacing="0" w:after="0" w:afterAutospacing="0" w:line="288" w:lineRule="exact"/>
                              </w:pPr>
                              <w:r>
                                <w:rPr>
                                  <w:rFonts w:ascii="微软雅黑" w:hAnsi="微软雅黑" w:eastAsia="微软雅黑" w:cstheme="minorBidi"/>
                                  <w:color w:val="FFFFFF"/>
                                  <w:kern w:val="24"/>
                                </w:rPr>
                                <w:t>工作经历</w:t>
                              </w:r>
                            </w:p>
                          </w:txbxContent>
                        </v:textbox>
                      </v:shape>
                      <w10:wrap type="none"/>
                      <w10:anchorlock/>
                    </v:group>
                  </w:pict>
                </mc:Fallback>
              </mc:AlternateContent>
            </w:r>
            <w:bookmarkEnd w:id="8"/>
          </w:p>
          <w:p>
            <w:pPr>
              <w:pStyle w:val="3"/>
              <w:widowControl w:val="0"/>
              <w:tabs>
                <w:tab w:val="center" w:pos="4198"/>
                <w:tab w:val="left" w:pos="6041"/>
              </w:tabs>
              <w:spacing w:before="360" w:beforeLines="150" w:beforeAutospacing="0" w:after="120" w:afterAutospacing="0" w:line="360" w:lineRule="exact"/>
              <w:ind w:left="476" w:right="476"/>
              <w:jc w:val="both"/>
            </w:pPr>
            <w:bookmarkStart w:id="9" w:name="work_1"/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2005.01-2018.09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广西保利物业服务有限公司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bookmarkStart w:id="10" w:name="work_type_1"/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会计</w:t>
            </w:r>
            <w:r>
              <w:rPr>
                <w:rFonts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 xml:space="preserve"> </w:t>
            </w:r>
            <w:bookmarkEnd w:id="10"/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1、负责商场内所有地面、墙体、门窗、走廊、井盖的保养及维修；2、负责商场内上水、下水、公共管道、阀门的保养与维修；3、负责商场公共设施的维系、改造与更新等工作；4、负责公共设施检查工作，并做好检查维修记录，5、协助主管进行公共设施的接管、验收与移交工作。</w:t>
            </w:r>
            <w:bookmarkEnd w:id="9"/>
          </w:p>
          <w:p>
            <w:pPr>
              <w:pStyle w:val="8"/>
              <w:widowControl w:val="0"/>
              <w:jc w:val="both"/>
            </w:pPr>
          </w:p>
          <w:p>
            <w:pPr>
              <w:pStyle w:val="11"/>
              <w:widowControl w:val="0"/>
              <w:jc w:val="both"/>
              <w:rPr>
                <w:rFonts w:ascii="微软雅黑" w:hAnsi="微软雅黑" w:eastAsia="微软雅黑"/>
                <w:color w:val="000000"/>
              </w:rPr>
            </w:pPr>
            <w:bookmarkStart w:id="11" w:name="project"/>
            <w:r>
              <mc:AlternateContent>
                <mc:Choice Requires="wpg">
                  <w:drawing>
                    <wp:inline distT="0" distB="0" distL="0" distR="0">
                      <wp:extent cx="2223135" cy="274320"/>
                      <wp:effectExtent l="0" t="0" r="5715" b="11430"/>
                      <wp:docPr id="45" name="组合 4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23135" cy="274320"/>
                                <a:chOff x="0" y="0"/>
                                <a:chExt cx="2098718" cy="274320"/>
                              </a:xfrm>
                            </wpg:grpSpPr>
                            <wpg:grpSp>
                              <wpg:cNvPr id="46" name="组合 47"/>
                              <wpg:cNvGrpSpPr/>
                              <wpg:grpSpPr>
                                <a:xfrm>
                                  <a:off x="0" y="0"/>
                                  <a:ext cx="2098718" cy="258859"/>
                                  <a:chOff x="0" y="0"/>
                                  <a:chExt cx="2098718" cy="258859"/>
                                </a:xfrm>
                              </wpg:grpSpPr>
                              <wps:wsp>
                                <wps:cNvPr id="47" name="圆角矩形 44"/>
                                <wps:cNvSpPr/>
                                <wps:spPr>
                                  <a:xfrm>
                                    <a:off x="0" y="0"/>
                                    <a:ext cx="2098718" cy="258859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2700" cap="flat" cmpd="sng" algn="ctr">
                                    <a:noFill/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48" name="菱形 49"/>
                                <wps:cNvSpPr/>
                                <wps:spPr>
                                  <a:xfrm>
                                    <a:off x="1836752" y="79513"/>
                                    <a:ext cx="114230" cy="114079"/>
                                  </a:xfrm>
                                  <a:prstGeom prst="diamond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9050" cap="flat" cmpd="sng" algn="ctr">
                                    <a:solidFill>
                                      <a:sysClr val="window" lastClr="FFFFFF"/>
                                    </a:solidFill>
                                    <a:prstDash val="solid"/>
                                    <a:round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</wpg:grpSp>
                            <wps:wsp>
                              <wps:cNvPr id="53" name="文本框 40"/>
                              <wps:cNvSpPr txBox="1"/>
                              <wps:spPr>
                                <a:xfrm>
                                  <a:off x="0" y="0"/>
                                  <a:ext cx="1877695" cy="274320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>
                                    <w:pPr>
                                      <w:pStyle w:val="3"/>
                                      <w:spacing w:before="0" w:beforeAutospacing="0" w:after="0" w:afterAutospacing="0" w:line="288" w:lineRule="exact"/>
                                    </w:pPr>
                                    <w:r>
                                      <w:rPr>
                                        <w:rFonts w:hint="eastAsia" w:ascii="微软雅黑" w:hAnsi="微软雅黑" w:eastAsia="微软雅黑" w:cstheme="minorBidi"/>
                                        <w:color w:val="FFFFFF"/>
                                        <w:kern w:val="24"/>
                                      </w:rPr>
                                      <w:t>项目经历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_x0000_s1026" o:spid="_x0000_s1026" o:spt="203" style="height:21.6pt;width:175.05pt;" coordsize="2098718,274320" o:gfxdata="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">
                      <o:lock v:ext="edit" aspectratio="f"/>
                      <v:group id="组合 47" o:spid="_x0000_s1026" o:spt="203" style="position:absolute;left:0;top:0;height:258859;width:2098718;" coordsize="2098718,258859" o:gfxdata="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ARiD570AAADbAAAADwAAAAAAAAABACAAAAAiAAAAZHJzL2Rvd25yZXYueG1s&#10;UEsBAhQAFAAAAAgAh07iQDMvBZ47AAAAOQAAABUAAAAAAAAAAQAgAAAADAEAAGRycy9ncm91cHNo&#10;YXBleG1sLnhtbFBLBQYAAAAABgAGAGABAADJAwAAAAA=&#10;">
                        <o:lock v:ext="edit" aspectratio="f"/>
                        <v:roundrect id="圆角矩形 44" o:spid="_x0000_s1026" o:spt="2" style="position:absolute;left:0;top:0;height:258859;width:2098718;v-text-anchor:middle;" fillcolor="#489CA2" filled="t" stroked="f" coordsize="21600,21600" arcsize="0.166666666666667" o:gfxdata="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vnqR+8AAAA&#10;2wAAAA8AAAAAAAAAAQAgAAAAIgAAAGRycy9kb3ducmV2LnhtbFBLAQIUABQAAAAIAIdO4kAzLwWe&#10;OwAAADkAAAAQAAAAAAAAAAEAIAAAAAsBAABkcnMvc2hhcGV4bWwueG1sUEsFBgAAAAAGAAYAWwEA&#10;ALUDAAAAAA==&#10;">
                          <v:fill on="t" focussize="0,0"/>
                          <v:stroke on="f" weight="1pt" miterlimit="8" joinstyle="miter"/>
                          <v:imagedata o:title=""/>
                          <o:lock v:ext="edit" aspectratio="f"/>
                        </v:roundrect>
                        <v:shape id="菱形 49" o:spid="_x0000_s1026" o:spt="4" type="#_x0000_t4" style="position:absolute;left:1836752;top:79513;height:114079;width:114230;v-text-anchor:middle;" fillcolor="#489CA2" filled="t" stroked="t" coordsize="21600,21600" o:gfxdata="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9tXBgtwAAANsAAAAP&#10;AAAAAAAAAAEAIAAAACIAAABkcnMvZG93bnJldi54bWxQSwECFAAUAAAACACHTuJAMy8FnjsAAAA5&#10;AAAAEAAAAAAAAAABACAAAAAGAQAAZHJzL3NoYXBleG1sLnhtbFBLBQYAAAAABgAGAFsBAACwAwAA&#10;AAA=&#10;">
                          <v:fill on="t" focussize="0,0"/>
                          <v:stroke weight="1.5pt" color="#FFFFFF" joinstyle="round"/>
                          <v:imagedata o:title=""/>
                          <o:lock v:ext="edit" aspectratio="f"/>
                        </v:shape>
                      </v:group>
                      <v:shape id="文本框 40" o:spid="_x0000_s1026" o:spt="202" type="#_x0000_t202" style="position:absolute;left:0;top:0;height:274320;width:1877695;" filled="f" stroked="f" coordsize="21600,21600" o:gfxdata="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lC6FBvQAA&#10;ANsAAAAPAAAAAAAAAAEAIAAAACIAAABkcnMvZG93bnJldi54bWxQSwECFAAUAAAACACHTuJAMy8F&#10;njsAAAA5AAAAEAAAAAAAAAABACAAAAAMAQAAZHJzL3NoYXBleG1sLnhtbFBLBQYAAAAABgAGAFsB&#10;AAC2AwAAAAA=&#10;">
                        <v:fill on="f" focussize="0,0"/>
                        <v:stroke on="f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pStyle w:val="3"/>
                                <w:spacing w:before="0" w:beforeAutospacing="0" w:after="0" w:afterAutospacing="0" w:line="288" w:lineRule="exact"/>
                              </w:pPr>
                              <w:r>
                                <w:rPr>
                                  <w:rFonts w:hint="eastAsia" w:ascii="微软雅黑" w:hAnsi="微软雅黑" w:eastAsia="微软雅黑" w:cstheme="minorBidi"/>
                                  <w:color w:val="FFFFFF"/>
                                  <w:kern w:val="24"/>
                                </w:rPr>
                                <w:t>项目经历</w:t>
                              </w:r>
                            </w:p>
                          </w:txbxContent>
                        </v:textbox>
                      </v:shape>
                      <w10:wrap type="none"/>
                      <w10:anchorlock/>
                    </v:group>
                  </w:pict>
                </mc:Fallback>
              </mc:AlternateContent>
            </w:r>
            <w:bookmarkEnd w:id="11"/>
            <w:bookmarkStart w:id="12" w:name="project_1"/>
            <w:bookmarkStart w:id="13" w:name="project_describe_1"/>
            <w:r>
              <w:rPr>
                <w:rFonts w:hint="eastAsia" w:ascii="微软雅黑" w:hAnsi="微软雅黑" w:eastAsia="微软雅黑"/>
                <w:color w:val="000000"/>
              </w:rPr>
              <w:t xml:space="preserve"> </w:t>
            </w:r>
          </w:p>
          <w:p>
            <w:pPr>
              <w:pStyle w:val="3"/>
              <w:widowControl w:val="0"/>
              <w:tabs>
                <w:tab w:val="center" w:pos="4198"/>
                <w:tab w:val="left" w:pos="6041"/>
              </w:tabs>
              <w:spacing w:before="360" w:beforeLines="150" w:beforeAutospacing="0" w:after="120" w:afterAutospacing="0" w:line="360" w:lineRule="exact"/>
              <w:ind w:left="476" w:right="476"/>
              <w:jc w:val="left"/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2004.12-2010.11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项目介绍：</w:t>
            </w: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清末政府聘用日本军人问题与军事现代化研究</w:t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default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项目</w:t>
            </w: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内容</w:t>
            </w:r>
            <w:r>
              <w:rPr>
                <w:rFonts w:hint="eastAsia" w:ascii="微软雅黑" w:hAnsi="微软雅黑" w:eastAsia="微软雅黑"/>
                <w:color w:val="000000"/>
              </w:rPr>
              <w:t>：</w:t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1、负责公司领导及商务接待用车；2、负责行政部指派的公司外勤事务的办理工作；3、负责车辆日常使用管理、日常养护、保险维修及费用控制；4、负责仓库日常货品的验收、入库、码放、保管、盘点、对账等工作；5、负责仓库日常货品的拣选、复核；定期核对数据并实地盘点；6、服从部门领导的调配，能够妥善完成领导交办的其他事务。</w:t>
            </w:r>
            <w:bookmarkEnd w:id="12"/>
            <w:bookmarkEnd w:id="13"/>
            <w:bookmarkStart w:id="23" w:name="_GoBack"/>
            <w:bookmarkEnd w:id="23"/>
          </w:p>
          <w:p>
            <w:pPr>
              <w:pStyle w:val="3"/>
              <w:widowControl w:val="0"/>
              <w:tabs>
                <w:tab w:val="center" w:pos="4198"/>
                <w:tab w:val="left" w:pos="6041"/>
              </w:tabs>
              <w:spacing w:before="360" w:beforeLines="150" w:beforeAutospacing="0" w:after="120" w:afterAutospacing="0" w:line="360" w:lineRule="exact"/>
              <w:ind w:left="476" w:right="476"/>
              <w:jc w:val="left"/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1993.12-2017.01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项目介绍：</w:t>
            </w: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广东省人民政协理论研究</w:t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default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项目</w:t>
            </w: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内容</w:t>
            </w:r>
            <w:r>
              <w:rPr>
                <w:rFonts w:hint="eastAsia" w:ascii="微软雅黑" w:hAnsi="微软雅黑" w:eastAsia="微软雅黑"/>
                <w:color w:val="000000"/>
              </w:rPr>
              <w:t>：</w:t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（1）协助总经办商务谈判的跟进、跟办、协调沟通、商务接待等相关事宜；（2）积极拓展新业务，保障集团新业务的稳步推进；（3）分管铁通事业部管理运营、集团对接工作。（4）贯彻执行总经办临时交办的事务对接；懂人力资源和财务知识者优先</w:t>
            </w:r>
            <w:bookmarkEnd w:id="12"/>
            <w:bookmarkEnd w:id="13"/>
            <w:bookmarkStart w:id="23" w:name="_GoBack"/>
            <w:bookmarkEnd w:id="23"/>
          </w:p>
          <w:p>
            <w:pPr>
              <w:widowControl w:val="0"/>
              <w:spacing w:line="280" w:lineRule="exact"/>
              <w:ind w:right="476"/>
              <w:jc w:val="both"/>
              <w:rPr>
                <w:rFonts w:hint="eastAsia" w:ascii="微软雅黑" w:hAnsi="微软雅黑" w:eastAsia="微软雅黑"/>
                <w:color w:val="000000"/>
                <w:lang w:val="en-US" w:eastAsia="zh-CN"/>
              </w:rPr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/>
                <w:color w:val="000000"/>
              </w:rPr>
            </w:pP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default" w:ascii="微软雅黑" w:hAnsi="微软雅黑" w:eastAsia="微软雅黑"/>
                <w:color w:val="000000"/>
                <w:lang w:val="en-US" w:eastAsia="zh-CN"/>
              </w:rPr>
            </w:pPr>
          </w:p>
        </w:tc>
      </w:tr>
    </w:tbl>
    <w:p>
      <w:pPr>
        <w:spacing w:line="14" w:lineRule="exact"/>
        <w:rPr>
          <w:sz w:val="2"/>
        </w:rPr>
      </w:pPr>
    </w:p>
    <w:sectPr>
      <w:pgSz w:w="11850" w:h="16783"/>
      <w:pgMar w:top="0" w:right="0" w:bottom="0" w:left="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script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attachedTemplate r:id="rId1"/>
  <w:documentProtection w:enforcement="0"/>
  <w:defaultTabStop w:val="720"/>
  <w:autoHyphenation/>
  <w:hyphenationZone w:val="357"/>
  <w:doNotHyphenateCaps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3F63071"/>
    <w:rsid w:val="00064DC7"/>
    <w:rsid w:val="00076682"/>
    <w:rsid w:val="000A19AE"/>
    <w:rsid w:val="000C07A3"/>
    <w:rsid w:val="000D67B2"/>
    <w:rsid w:val="000D6AC8"/>
    <w:rsid w:val="0018022F"/>
    <w:rsid w:val="001932FB"/>
    <w:rsid w:val="001B275A"/>
    <w:rsid w:val="00201E6A"/>
    <w:rsid w:val="002511BA"/>
    <w:rsid w:val="00254B68"/>
    <w:rsid w:val="00277103"/>
    <w:rsid w:val="002926B9"/>
    <w:rsid w:val="00325429"/>
    <w:rsid w:val="0034450F"/>
    <w:rsid w:val="00433F0D"/>
    <w:rsid w:val="0045708D"/>
    <w:rsid w:val="00464F1D"/>
    <w:rsid w:val="0047044D"/>
    <w:rsid w:val="00480F61"/>
    <w:rsid w:val="005027B9"/>
    <w:rsid w:val="00512150"/>
    <w:rsid w:val="005462F8"/>
    <w:rsid w:val="006169DA"/>
    <w:rsid w:val="00652F62"/>
    <w:rsid w:val="00672A6E"/>
    <w:rsid w:val="006A2BB7"/>
    <w:rsid w:val="006C48B2"/>
    <w:rsid w:val="006D7342"/>
    <w:rsid w:val="00704AA0"/>
    <w:rsid w:val="00705323"/>
    <w:rsid w:val="00736D58"/>
    <w:rsid w:val="00794B20"/>
    <w:rsid w:val="00862801"/>
    <w:rsid w:val="008724DE"/>
    <w:rsid w:val="00895EB5"/>
    <w:rsid w:val="008B0DD5"/>
    <w:rsid w:val="009236BB"/>
    <w:rsid w:val="00925593"/>
    <w:rsid w:val="0092713F"/>
    <w:rsid w:val="009440E1"/>
    <w:rsid w:val="009B409C"/>
    <w:rsid w:val="009C79CB"/>
    <w:rsid w:val="009D1AF3"/>
    <w:rsid w:val="009E7FCA"/>
    <w:rsid w:val="00A20BDD"/>
    <w:rsid w:val="00A31EE0"/>
    <w:rsid w:val="00A66EC7"/>
    <w:rsid w:val="00AC04D3"/>
    <w:rsid w:val="00B60D95"/>
    <w:rsid w:val="00B823DD"/>
    <w:rsid w:val="00B82BB4"/>
    <w:rsid w:val="00BA2893"/>
    <w:rsid w:val="00BA61B4"/>
    <w:rsid w:val="00BD7E89"/>
    <w:rsid w:val="00C16737"/>
    <w:rsid w:val="00C94BD9"/>
    <w:rsid w:val="00CE3CDB"/>
    <w:rsid w:val="00CF56AD"/>
    <w:rsid w:val="00CF7660"/>
    <w:rsid w:val="00DE7750"/>
    <w:rsid w:val="00DF16DC"/>
    <w:rsid w:val="00E0056E"/>
    <w:rsid w:val="00E20AC0"/>
    <w:rsid w:val="00F1751E"/>
    <w:rsid w:val="00F34039"/>
    <w:rsid w:val="00F478B3"/>
    <w:rsid w:val="00F66EAF"/>
    <w:rsid w:val="084F423B"/>
    <w:rsid w:val="12684869"/>
    <w:rsid w:val="12F7425E"/>
    <w:rsid w:val="161002FB"/>
    <w:rsid w:val="1AB161F7"/>
    <w:rsid w:val="1B420D79"/>
    <w:rsid w:val="1CB4253D"/>
    <w:rsid w:val="1CE12C81"/>
    <w:rsid w:val="201C1B2D"/>
    <w:rsid w:val="26F91C3F"/>
    <w:rsid w:val="2C377DF4"/>
    <w:rsid w:val="2CCDB6AD"/>
    <w:rsid w:val="2F337B5E"/>
    <w:rsid w:val="35A242CB"/>
    <w:rsid w:val="47383E76"/>
    <w:rsid w:val="5DF473A9"/>
    <w:rsid w:val="5FDFD70C"/>
    <w:rsid w:val="63F63071"/>
    <w:rsid w:val="6AAB6B1D"/>
    <w:rsid w:val="6B0E657B"/>
    <w:rsid w:val="6EBB1505"/>
    <w:rsid w:val="729A6807"/>
    <w:rsid w:val="739C3B2E"/>
    <w:rsid w:val="74F9051D"/>
    <w:rsid w:val="75FF30EE"/>
    <w:rsid w:val="7CCE503D"/>
    <w:rsid w:val="7D7ACB92"/>
    <w:rsid w:val="7EB34672"/>
    <w:rsid w:val="7FCF5EFD"/>
    <w:rsid w:val="7FFB8DED"/>
    <w:rsid w:val="9FFF3894"/>
    <w:rsid w:val="B3D70A71"/>
    <w:rsid w:val="BABD11D0"/>
    <w:rsid w:val="BF7BCE20"/>
    <w:rsid w:val="D37D01ED"/>
    <w:rsid w:val="DB1D7BC0"/>
    <w:rsid w:val="DEDA5CDC"/>
    <w:rsid w:val="DFB797C4"/>
    <w:rsid w:val="ED6D05BD"/>
    <w:rsid w:val="EFDB2C6A"/>
    <w:rsid w:val="F7EF4536"/>
    <w:rsid w:val="FDFF975B"/>
    <w:rsid w:val="FF76B4F7"/>
    <w:rsid w:val="FFCA05EC"/>
    <w:rsid w:val="FFFBD00C"/>
    <w:rsid w:val="FFFCC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nhideWhenUsed/>
    <w:qFormat/>
    <w:uiPriority w:val="99"/>
    <w:pPr>
      <w:spacing w:before="100" w:beforeAutospacing="1" w:after="100" w:afterAutospacing="1" w:line="240" w:lineRule="auto"/>
    </w:pPr>
    <w:rPr>
      <w:rFonts w:ascii="宋体" w:hAnsi="宋体" w:eastAsia="宋体" w:cs="宋体"/>
      <w:sz w:val="24"/>
      <w:szCs w:val="24"/>
    </w:rPr>
  </w:style>
  <w:style w:type="table" w:styleId="5">
    <w:name w:val="Table Grid"/>
    <w:basedOn w:val="4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yperlink"/>
    <w:basedOn w:val="6"/>
    <w:unhideWhenUsed/>
    <w:qFormat/>
    <w:uiPriority w:val="99"/>
    <w:rPr>
      <w:color w:val="0000FF"/>
      <w:u w:val="single"/>
    </w:rPr>
  </w:style>
  <w:style w:type="paragraph" w:customStyle="1" w:styleId="8">
    <w:name w:val="简历分段间隔"/>
    <w:qFormat/>
    <w:uiPriority w:val="0"/>
    <w:pPr>
      <w:spacing w:line="240" w:lineRule="exact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paragraph" w:customStyle="1" w:styleId="9">
    <w:name w:val="简历左侧标题"/>
    <w:qFormat/>
    <w:uiPriority w:val="0"/>
    <w:pPr>
      <w:widowControl w:val="0"/>
      <w:spacing w:before="240" w:after="240" w:line="288" w:lineRule="exact"/>
      <w:ind w:left="284"/>
      <w:jc w:val="both"/>
    </w:pPr>
    <w:rPr>
      <w:rFonts w:ascii="微软雅黑" w:hAnsi="微软雅黑" w:eastAsia="微软雅黑" w:cstheme="minorBidi"/>
      <w:b/>
      <w:bCs/>
      <w:color w:val="FFFFFF"/>
      <w:kern w:val="24"/>
      <w:sz w:val="24"/>
      <w:szCs w:val="24"/>
      <w:lang w:val="en-US" w:eastAsia="zh-CN" w:bidi="ar-SA"/>
    </w:rPr>
  </w:style>
  <w:style w:type="paragraph" w:customStyle="1" w:styleId="10">
    <w:name w:val="简历左侧内容"/>
    <w:qFormat/>
    <w:uiPriority w:val="0"/>
    <w:pPr>
      <w:widowControl w:val="0"/>
      <w:spacing w:line="500" w:lineRule="exact"/>
      <w:ind w:left="170" w:right="170" w:firstLine="400" w:firstLineChars="200"/>
      <w:jc w:val="both"/>
      <w:textAlignment w:val="bottom"/>
    </w:pPr>
    <w:rPr>
      <w:rFonts w:ascii="微软雅黑" w:hAnsi="微软雅黑" w:eastAsia="微软雅黑" w:cs="微软雅黑"/>
      <w:color w:val="FFFFFF" w:themeColor="background1"/>
      <w:sz w:val="21"/>
      <w:szCs w:val="24"/>
      <w:lang w:val="en-US" w:eastAsia="zh-CN" w:bidi="ar-SA"/>
      <w14:textFill>
        <w14:solidFill>
          <w14:schemeClr w14:val="bg1"/>
        </w14:solidFill>
      </w14:textFill>
    </w:rPr>
  </w:style>
  <w:style w:type="paragraph" w:customStyle="1" w:styleId="11">
    <w:name w:val="简历标题格式"/>
    <w:qFormat/>
    <w:uiPriority w:val="0"/>
    <w:pPr>
      <w:tabs>
        <w:tab w:val="left" w:pos="165"/>
      </w:tabs>
      <w:spacing w:before="160" w:after="160" w:line="259" w:lineRule="auto"/>
      <w:ind w:left="408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office6\script\resume_download_cache\b0960a7c66cc3465bfd2416dbd2e8a55.doc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b0960a7c66cc3465bfd2416dbd2e8a55.docx</Template>
  <Pages>2</Pages>
  <Words>1082</Words>
  <Characters>1190</Characters>
  <Lines>9</Lines>
  <Paragraphs>2</Paragraphs>
  <TotalTime>2</TotalTime>
  <ScaleCrop>false</ScaleCrop>
  <LinksUpToDate>false</LinksUpToDate>
  <CharactersWithSpaces>1245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2018-08-31T14:11:00Z</dcterms:created>
  <dc:creator>顾影悠</dc:creator>
  <cp:lastModifiedBy>wb-zk654722</cp:lastModifiedBy>
  <dcterms:modified xsi:type="dcterms:W3CDTF">2020-01-17T09:24:23Z</dcterms:modified>
  <cp:revision>138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  <property fmtid="{D5CDD505-2E9C-101B-9397-08002B2CF9AE}" pid="3" name="KSORubyTemplateID">
    <vt:lpwstr>4</vt:lpwstr>
  </property>
</Properties>
</file>