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熊青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1953.07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甘肃省武威市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15700205175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ogjuk@live.com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北京电影学院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北京服装学院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1993.05-2018.02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上海德悦柏国际贸易有限公司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TA技术美术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调、安排总裁工作日程和各项活动；2、参与相关会议并做好会议纪要；3、负责相关文件的起草、翻译、打印、登记、存档和管理工作；4、汇总整理公司内外上报总裁的各类文件，并协调总裁及时处理后回复、登记、存档；5、负责总裁信函的接转回复及整理工作；6、负责总裁办公室各类收文、发文的日常流转、追踪；7、负责接待总裁办来访客人；8、总裁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1992.09-2010.10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豪克集团有限公司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人事主管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【南京贝壳新房】专注于南京一手房市场，业务覆盖全南京市以及都市圈一手房源，为开发商提供全案销售代理服务，为客户提供优质的购房体验，现已成为南京新房领先者。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2001/03-2014/08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广州纽缤乐营养科技股份有限公司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质检员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建立经营目标体系，实施经营目标分解及下达、跟踪落实2.协助建立经营计划管理体系，整合公司各板块经营计划，勾稽各类计划、跟踪督进计划的实施，对计划执行不力的进行预警3.协助建立经营管理会议机制，准备会议资料及素材，会议纪要记录及下发4.协助建立合约管理体系，建立合同台账，对合同执行进行监督审核5.协助建立内控体系，流程、表单的设计6.建立部门制度、流程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1994.02-2019.04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