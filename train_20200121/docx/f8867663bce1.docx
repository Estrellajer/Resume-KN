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谢星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13008138254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39b1m4u@yahoo.com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:海南省三亚市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海南省三亚市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2004.04-2008.04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自然保护与环境生态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2007.02-2011.02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清华大学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土木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2005.05-2009.05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电气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2008.06-2012.06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中央戏剧学院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临床医学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2007年11月-2014年05月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万和集团有限公司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运营计划主管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1999/03-2012/03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四川青旅生态文化发展有限公司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外贸业务员+双休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