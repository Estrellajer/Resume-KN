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余荷筠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15707682578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6a4k49w@msn.com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:宁夏省银川市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宁夏省银川市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2008.02-2012.02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北京市西城经济科学大学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大气科学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2012.09-2016.09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对外经济贸易大学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心理学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2007.07-2011.07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北京航空航天大学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财政学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2004年11月-2018年04月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上海星宝餐饮管理有限公司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客服专员(华通威）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1、协助销售经理开展各类销售及销售管理工作；2、协助/陪同销售经理开拓大客户，并做好客户关系维护；3、负责客户的订单管理，包括订单计划、发货、回款等跟进工作；4、及时协调和处理客户需求。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